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Default="008A6DF2">
          <w:pPr>
            <w:rPr>
              <w:noProof/>
            </w:rPr>
          </w:pPr>
          <w:r>
            <w:rPr>
              <w:noProof/>
              <w:lang w:val="en-CA" w:eastAsia="en-CA"/>
            </w:rPr>
            <mc:AlternateContent>
              <mc:Choice Requires="wps">
                <w:drawing>
                  <wp:anchor distT="0" distB="0" distL="114300" distR="114300" simplePos="0" relativeHeight="251659264" behindDoc="0" locked="0" layoutInCell="1" allowOverlap="0">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0C41C9" w:rsidRDefault="00687F08">
                                <w:pPr>
                                  <w:pStyle w:val="Title"/>
                                </w:pPr>
                                <w:sdt>
                                  <w:sdtPr>
                                    <w:alias w:val="Title"/>
                                    <w:tag w:val=""/>
                                    <w:id w:val="1790474242"/>
                                    <w:placeholder>
                                      <w:docPart w:val="0795B56430D64AC0BD23413462122CC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24C24">
                                      <w:t>Software REquirements Specifications</w:t>
                                    </w:r>
                                    <w:r w:rsidR="000C41C9">
                                      <w:t xml:space="preserve"> Report</w:t>
                                    </w:r>
                                  </w:sdtContent>
                                </w:sdt>
                              </w:p>
                              <w:p w:rsidR="000C41C9" w:rsidRDefault="000C41C9">
                                <w:pPr>
                                  <w:pStyle w:val="Subtitle"/>
                                </w:pPr>
                                <w:r>
                                  <w:t xml:space="preserve">CS 2XB3 </w:t>
                                </w:r>
                                <w:sdt>
                                  <w:sdtPr>
                                    <w:alias w:val="Date"/>
                                    <w:tag w:val=""/>
                                    <w:id w:val="1417830956"/>
                                    <w:placeholder>
                                      <w:docPart w:val="FF07557647ED44AFB7855AE588DC926C"/>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t xml:space="preserve"> </w:t>
                                    </w:r>
                                  </w:sdtContent>
                                </w:sdt>
                              </w:p>
                              <w:sdt>
                                <w:sdtPr>
                                  <w:alias w:val="Abstract"/>
                                  <w:id w:val="1812897548"/>
                                  <w:placeholder>
                                    <w:docPart w:val="7D42498A1E794F318C359C3E1455CB52"/>
                                  </w:placeholder>
                                  <w:dataBinding w:prefixMappings="xmlns:ns0='http://schemas.microsoft.com/office/2006/coverPageProps'" w:xpath="/ns0:CoverPageProperties[1]/ns0:Abstract[1]" w:storeItemID="{55AF091B-3C7A-41E3-B477-F2FDAA23CFDA}"/>
                                  <w:text/>
                                </w:sdtPr>
                                <w:sdtEndPr/>
                                <w:sdtContent>
                                  <w:p w:rsidR="000C41C9" w:rsidRDefault="000C41C9">
                                    <w:pPr>
                                      <w:pStyle w:val="Abstract"/>
                                    </w:pPr>
                                    <w:r>
                                      <w:t xml:space="preserve">The following report covers the </w:t>
                                    </w:r>
                                    <w:r w:rsidR="00C24C24">
                                      <w:t xml:space="preserve">Software Requirements Specifications of the No Left Turn Route application.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0C41C9" w:rsidRDefault="00687F08">
                          <w:pPr>
                            <w:pStyle w:val="Title"/>
                          </w:pPr>
                          <w:sdt>
                            <w:sdtPr>
                              <w:alias w:val="Title"/>
                              <w:tag w:val=""/>
                              <w:id w:val="1790474242"/>
                              <w:placeholder>
                                <w:docPart w:val="0795B56430D64AC0BD23413462122CC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C24C24">
                                <w:t>Software REquirements Specifications</w:t>
                              </w:r>
                              <w:r w:rsidR="000C41C9">
                                <w:t xml:space="preserve"> Report</w:t>
                              </w:r>
                            </w:sdtContent>
                          </w:sdt>
                        </w:p>
                        <w:p w:rsidR="000C41C9" w:rsidRDefault="000C41C9">
                          <w:pPr>
                            <w:pStyle w:val="Subtitle"/>
                          </w:pPr>
                          <w:r>
                            <w:t xml:space="preserve">CS 2XB3 </w:t>
                          </w:r>
                          <w:sdt>
                            <w:sdtPr>
                              <w:alias w:val="Date"/>
                              <w:tag w:val=""/>
                              <w:id w:val="1417830956"/>
                              <w:placeholder>
                                <w:docPart w:val="FF07557647ED44AFB7855AE588DC926C"/>
                              </w:placeholde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t xml:space="preserve"> </w:t>
                              </w:r>
                            </w:sdtContent>
                          </w:sdt>
                        </w:p>
                        <w:sdt>
                          <w:sdtPr>
                            <w:alias w:val="Abstract"/>
                            <w:id w:val="1812897548"/>
                            <w:placeholder>
                              <w:docPart w:val="7D42498A1E794F318C359C3E1455CB52"/>
                            </w:placeholder>
                            <w:dataBinding w:prefixMappings="xmlns:ns0='http://schemas.microsoft.com/office/2006/coverPageProps'" w:xpath="/ns0:CoverPageProperties[1]/ns0:Abstract[1]" w:storeItemID="{55AF091B-3C7A-41E3-B477-F2FDAA23CFDA}"/>
                            <w:text/>
                          </w:sdtPr>
                          <w:sdtEndPr/>
                          <w:sdtContent>
                            <w:p w:rsidR="000C41C9" w:rsidRDefault="000C41C9">
                              <w:pPr>
                                <w:pStyle w:val="Abstract"/>
                              </w:pPr>
                              <w:r>
                                <w:t xml:space="preserve">The following report covers the </w:t>
                              </w:r>
                              <w:r w:rsidR="00C24C24">
                                <w:t xml:space="preserve">Software Requirements Specifications of the No Left Turn Route application. </w:t>
                              </w:r>
                            </w:p>
                          </w:sdtContent>
                        </w:sdt>
                      </w:txbxContent>
                    </v:textbox>
                    <w10:wrap anchorx="page" anchory="page"/>
                  </v:shape>
                </w:pict>
              </mc:Fallback>
            </mc:AlternateContent>
          </w:r>
          <w:r>
            <w:rPr>
              <w:noProof/>
              <w:lang w:val="en-CA" w:eastAsia="en-CA"/>
            </w:rPr>
            <w:drawing>
              <wp:anchor distT="0" distB="0" distL="114300" distR="114300" simplePos="0" relativeHeight="251660288" behindDoc="1" locked="0" layoutInCell="1" allowOverlap="0">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Default="00502667">
          <w:pPr>
            <w:rPr>
              <w:noProof/>
            </w:rPr>
          </w:pPr>
        </w:p>
        <w:p w:rsidR="00502667" w:rsidRDefault="008A6DF2">
          <w:r>
            <w:br w:type="page"/>
          </w:r>
        </w:p>
      </w:sdtContent>
    </w:sdt>
    <w:sdt>
      <w:sdtPr>
        <w:rPr>
          <w:sz w:val="20"/>
        </w:rPr>
        <w:id w:val="1866023298"/>
        <w:docPartObj>
          <w:docPartGallery w:val="Table of Contents"/>
          <w:docPartUnique/>
        </w:docPartObj>
      </w:sdtPr>
      <w:sdtEndPr>
        <w:rPr>
          <w:b/>
          <w:bCs/>
          <w:noProof/>
          <w:color w:val="67787B" w:themeColor="accent5"/>
        </w:rPr>
      </w:sdtEndPr>
      <w:sdtContent>
        <w:p w:rsidR="00502667" w:rsidRDefault="008A6DF2">
          <w:pPr>
            <w:pStyle w:val="TOCHeading"/>
          </w:pPr>
          <w:r>
            <w:t>Contents</w:t>
          </w:r>
        </w:p>
        <w:p w:rsidR="00502667" w:rsidRPr="00BA12D7" w:rsidRDefault="008A6DF2" w:rsidP="00BA12D7">
          <w:pPr>
            <w:pStyle w:val="TOC1"/>
          </w:pPr>
          <w:r w:rsidRPr="004D7EC7">
            <w:rPr>
              <w:sz w:val="22"/>
            </w:rPr>
            <w:fldChar w:fldCharType="begin"/>
          </w:r>
          <w:r w:rsidRPr="004D7EC7">
            <w:instrText xml:space="preserve"> TOC \o "1-1" \h \z \u </w:instrText>
          </w:r>
          <w:r w:rsidRPr="004D7EC7">
            <w:rPr>
              <w:sz w:val="22"/>
            </w:rPr>
            <w:fldChar w:fldCharType="separate"/>
          </w:r>
          <w:hyperlink w:anchor="_Toc324526961" w:history="1">
            <w:r w:rsidR="00113F31" w:rsidRPr="00BA12D7">
              <w:rPr>
                <w:rStyle w:val="Hyperlink"/>
                <w:b w:val="0"/>
                <w:color w:val="67787B" w:themeColor="accent5"/>
              </w:rPr>
              <w:t>1. Introduction</w:t>
            </w:r>
            <w:r w:rsidRPr="00BA12D7">
              <w:rPr>
                <w:webHidden/>
              </w:rPr>
              <w:tab/>
            </w:r>
            <w:r w:rsidRPr="00BA12D7">
              <w:rPr>
                <w:webHidden/>
              </w:rPr>
              <w:fldChar w:fldCharType="begin"/>
            </w:r>
            <w:r w:rsidRPr="00BA12D7">
              <w:rPr>
                <w:webHidden/>
              </w:rPr>
              <w:instrText xml:space="preserve"> PAGEREF _Toc324526961 \h </w:instrText>
            </w:r>
            <w:r w:rsidRPr="00BA12D7">
              <w:rPr>
                <w:webHidden/>
              </w:rPr>
            </w:r>
            <w:r w:rsidRPr="00BA12D7">
              <w:rPr>
                <w:webHidden/>
              </w:rPr>
              <w:fldChar w:fldCharType="separate"/>
            </w:r>
            <w:r w:rsidR="00666ACC" w:rsidRPr="00BA12D7">
              <w:rPr>
                <w:webHidden/>
              </w:rPr>
              <w:t>1</w:t>
            </w:r>
            <w:r w:rsidRPr="00BA12D7">
              <w:rPr>
                <w:webHidden/>
              </w:rPr>
              <w:fldChar w:fldCharType="end"/>
            </w:r>
          </w:hyperlink>
        </w:p>
        <w:p w:rsidR="00113F31" w:rsidRPr="004D7EC7" w:rsidRDefault="00113F31" w:rsidP="00BA12D7">
          <w:pPr>
            <w:jc w:val="right"/>
            <w:rPr>
              <w:color w:val="67787B" w:themeColor="accent5"/>
            </w:rPr>
          </w:pPr>
          <w:r w:rsidRPr="004D7EC7">
            <w:rPr>
              <w:color w:val="67787B" w:themeColor="accent5"/>
            </w:rPr>
            <w:tab/>
            <w:t xml:space="preserve">1.1 Purpose__________________________________________________________________________________________________ </w:t>
          </w:r>
          <w:r w:rsidRPr="00BA12D7">
            <w:rPr>
              <w:color w:val="67787B" w:themeColor="accent5"/>
              <w:sz w:val="22"/>
            </w:rPr>
            <w:t>1</w:t>
          </w:r>
        </w:p>
        <w:p w:rsidR="00113F31" w:rsidRPr="004D7EC7" w:rsidRDefault="00113F31" w:rsidP="00BA12D7">
          <w:pPr>
            <w:jc w:val="right"/>
            <w:rPr>
              <w:color w:val="67787B" w:themeColor="accent5"/>
            </w:rPr>
          </w:pPr>
          <w:r w:rsidRPr="004D7EC7">
            <w:rPr>
              <w:color w:val="67787B" w:themeColor="accent5"/>
            </w:rPr>
            <w:tab/>
            <w:t xml:space="preserve">1.2 Scope ____________________________________________________________________________________________________ </w:t>
          </w:r>
          <w:r w:rsidRPr="00BA12D7">
            <w:rPr>
              <w:color w:val="67787B" w:themeColor="accent5"/>
              <w:sz w:val="22"/>
            </w:rPr>
            <w:t>1</w:t>
          </w:r>
        </w:p>
        <w:p w:rsidR="00113F31" w:rsidRPr="004D7EC7" w:rsidRDefault="00113F31" w:rsidP="00BA12D7">
          <w:pPr>
            <w:jc w:val="right"/>
            <w:rPr>
              <w:color w:val="67787B" w:themeColor="accent5"/>
            </w:rPr>
          </w:pPr>
          <w:r w:rsidRPr="004D7EC7">
            <w:rPr>
              <w:color w:val="67787B" w:themeColor="accent5"/>
            </w:rPr>
            <w:tab/>
            <w:t>1.3 Overview ________________________________________________________________________________________________</w:t>
          </w:r>
          <w:r w:rsidRPr="00BA12D7">
            <w:rPr>
              <w:color w:val="67787B" w:themeColor="accent5"/>
              <w:sz w:val="22"/>
            </w:rPr>
            <w:t xml:space="preserve"> 1</w:t>
          </w:r>
        </w:p>
        <w:p w:rsidR="00502667" w:rsidRPr="004D7EC7" w:rsidRDefault="00687F08" w:rsidP="00BA12D7">
          <w:pPr>
            <w:pStyle w:val="TOC1"/>
          </w:pPr>
          <w:hyperlink w:anchor="_Toc324526962" w:history="1">
            <w:r w:rsidR="00113F31" w:rsidRPr="004D7EC7">
              <w:rPr>
                <w:rStyle w:val="Hyperlink"/>
                <w:b w:val="0"/>
                <w:color w:val="67787B" w:themeColor="accent5"/>
              </w:rPr>
              <w:t>2. General Description</w:t>
            </w:r>
            <w:r w:rsidR="008A6DF2" w:rsidRPr="004D7EC7">
              <w:rPr>
                <w:webHidden/>
              </w:rPr>
              <w:tab/>
            </w:r>
            <w:r w:rsidR="008A6DF2" w:rsidRPr="004D7EC7">
              <w:rPr>
                <w:webHidden/>
              </w:rPr>
              <w:fldChar w:fldCharType="begin"/>
            </w:r>
            <w:r w:rsidR="008A6DF2" w:rsidRPr="004D7EC7">
              <w:rPr>
                <w:webHidden/>
              </w:rPr>
              <w:instrText xml:space="preserve"> PAGEREF _Toc324526962 \h </w:instrText>
            </w:r>
            <w:r w:rsidR="008A6DF2" w:rsidRPr="004D7EC7">
              <w:rPr>
                <w:webHidden/>
              </w:rPr>
            </w:r>
            <w:r w:rsidR="008A6DF2" w:rsidRPr="004D7EC7">
              <w:rPr>
                <w:webHidden/>
              </w:rPr>
              <w:fldChar w:fldCharType="separate"/>
            </w:r>
            <w:r w:rsidR="00666ACC" w:rsidRPr="004D7EC7">
              <w:rPr>
                <w:webHidden/>
              </w:rPr>
              <w:t>2</w:t>
            </w:r>
            <w:r w:rsidR="008A6DF2" w:rsidRPr="004D7EC7">
              <w:rPr>
                <w:webHidden/>
              </w:rPr>
              <w:fldChar w:fldCharType="end"/>
            </w:r>
          </w:hyperlink>
        </w:p>
        <w:p w:rsidR="00113F31" w:rsidRPr="004D7EC7" w:rsidRDefault="00113F31" w:rsidP="00BA12D7">
          <w:pPr>
            <w:jc w:val="right"/>
            <w:rPr>
              <w:color w:val="67787B" w:themeColor="accent5"/>
            </w:rPr>
          </w:pPr>
          <w:r w:rsidRPr="004D7EC7">
            <w:rPr>
              <w:color w:val="67787B" w:themeColor="accent5"/>
            </w:rPr>
            <w:tab/>
            <w:t xml:space="preserve">2.1 Product Functions_______________________________________________________________________________________ </w:t>
          </w:r>
          <w:r w:rsidRPr="00BA12D7">
            <w:rPr>
              <w:color w:val="67787B" w:themeColor="accent5"/>
              <w:sz w:val="22"/>
            </w:rPr>
            <w:t>2</w:t>
          </w:r>
        </w:p>
        <w:p w:rsidR="00113F31" w:rsidRPr="004D7EC7" w:rsidRDefault="00113F31" w:rsidP="00BA12D7">
          <w:pPr>
            <w:jc w:val="right"/>
            <w:rPr>
              <w:color w:val="67787B" w:themeColor="accent5"/>
            </w:rPr>
          </w:pPr>
          <w:r w:rsidRPr="004D7EC7">
            <w:rPr>
              <w:color w:val="67787B" w:themeColor="accent5"/>
            </w:rPr>
            <w:t xml:space="preserve">2.2 User Characteristics_____________________________________________________________________________________ </w:t>
          </w:r>
          <w:r w:rsidRPr="00BA12D7">
            <w:rPr>
              <w:color w:val="67787B" w:themeColor="accent5"/>
              <w:sz w:val="22"/>
            </w:rPr>
            <w:t>2</w:t>
          </w:r>
        </w:p>
        <w:p w:rsidR="00113F31" w:rsidRPr="004D7EC7" w:rsidRDefault="00113F31" w:rsidP="00BA12D7">
          <w:pPr>
            <w:jc w:val="right"/>
            <w:rPr>
              <w:color w:val="67787B" w:themeColor="accent5"/>
            </w:rPr>
          </w:pPr>
          <w:r w:rsidRPr="004D7EC7">
            <w:rPr>
              <w:color w:val="67787B" w:themeColor="accent5"/>
            </w:rPr>
            <w:t>2.3</w:t>
          </w:r>
          <w:r w:rsidRPr="004D7EC7">
            <w:rPr>
              <w:color w:val="67787B" w:themeColor="accent5"/>
            </w:rPr>
            <w:t xml:space="preserve"> </w:t>
          </w:r>
          <w:r w:rsidRPr="004D7EC7">
            <w:rPr>
              <w:color w:val="67787B" w:themeColor="accent5"/>
            </w:rPr>
            <w:t>General Constraints</w:t>
          </w:r>
          <w:r w:rsidRPr="004D7EC7">
            <w:rPr>
              <w:color w:val="67787B" w:themeColor="accent5"/>
            </w:rPr>
            <w:t xml:space="preserve">_____________________________________________________________________________________ </w:t>
          </w:r>
          <w:r w:rsidRPr="00BA12D7">
            <w:rPr>
              <w:color w:val="67787B" w:themeColor="accent5"/>
              <w:sz w:val="22"/>
            </w:rPr>
            <w:t>2</w:t>
          </w:r>
        </w:p>
        <w:p w:rsidR="00113F31" w:rsidRPr="004D7EC7" w:rsidRDefault="00113F31" w:rsidP="00BA12D7">
          <w:pPr>
            <w:jc w:val="right"/>
            <w:rPr>
              <w:color w:val="67787B" w:themeColor="accent5"/>
            </w:rPr>
          </w:pPr>
          <w:r w:rsidRPr="004D7EC7">
            <w:rPr>
              <w:color w:val="67787B" w:themeColor="accent5"/>
            </w:rPr>
            <w:t>2.4</w:t>
          </w:r>
          <w:r w:rsidRPr="004D7EC7">
            <w:rPr>
              <w:color w:val="67787B" w:themeColor="accent5"/>
            </w:rPr>
            <w:t xml:space="preserve"> </w:t>
          </w:r>
          <w:r w:rsidRPr="004D7EC7">
            <w:rPr>
              <w:color w:val="67787B" w:themeColor="accent5"/>
            </w:rPr>
            <w:t>Assumptions and Dependencies</w:t>
          </w:r>
          <w:r w:rsidRPr="004D7EC7">
            <w:rPr>
              <w:color w:val="67787B" w:themeColor="accent5"/>
            </w:rPr>
            <w:t xml:space="preserve">_______________________________________________________________________ </w:t>
          </w:r>
          <w:r w:rsidRPr="00BA12D7">
            <w:rPr>
              <w:color w:val="67787B" w:themeColor="accent5"/>
              <w:sz w:val="22"/>
            </w:rPr>
            <w:t>2</w:t>
          </w:r>
        </w:p>
        <w:p w:rsidR="00502667" w:rsidRPr="004D7EC7" w:rsidRDefault="00687F08" w:rsidP="00BA12D7">
          <w:pPr>
            <w:pStyle w:val="TOC1"/>
          </w:pPr>
          <w:hyperlink w:anchor="_Toc324526963" w:history="1">
            <w:r w:rsidR="00113F31" w:rsidRPr="004D7EC7">
              <w:rPr>
                <w:rStyle w:val="Hyperlink"/>
                <w:b w:val="0"/>
                <w:color w:val="67787B" w:themeColor="accent5"/>
              </w:rPr>
              <w:t>3. Specific Requirements</w:t>
            </w:r>
            <w:r w:rsidR="008A6DF2" w:rsidRPr="004D7EC7">
              <w:rPr>
                <w:webHidden/>
              </w:rPr>
              <w:tab/>
            </w:r>
            <w:r w:rsidR="008A6DF2" w:rsidRPr="004D7EC7">
              <w:rPr>
                <w:webHidden/>
              </w:rPr>
              <w:fldChar w:fldCharType="begin"/>
            </w:r>
            <w:r w:rsidR="008A6DF2" w:rsidRPr="004D7EC7">
              <w:rPr>
                <w:webHidden/>
              </w:rPr>
              <w:instrText xml:space="preserve"> PAGEREF _Toc324526963 \h </w:instrText>
            </w:r>
            <w:r w:rsidR="008A6DF2" w:rsidRPr="004D7EC7">
              <w:rPr>
                <w:webHidden/>
              </w:rPr>
            </w:r>
            <w:r w:rsidR="008A6DF2" w:rsidRPr="004D7EC7">
              <w:rPr>
                <w:webHidden/>
              </w:rPr>
              <w:fldChar w:fldCharType="separate"/>
            </w:r>
            <w:r w:rsidR="00666ACC" w:rsidRPr="004D7EC7">
              <w:rPr>
                <w:webHidden/>
              </w:rPr>
              <w:t>3</w:t>
            </w:r>
            <w:r w:rsidR="008A6DF2" w:rsidRPr="004D7EC7">
              <w:rPr>
                <w:webHidden/>
              </w:rPr>
              <w:fldChar w:fldCharType="end"/>
            </w:r>
          </w:hyperlink>
        </w:p>
        <w:p w:rsidR="00113F31" w:rsidRPr="004D7EC7" w:rsidRDefault="002F3331" w:rsidP="00BA12D7">
          <w:pPr>
            <w:jc w:val="right"/>
            <w:rPr>
              <w:color w:val="67787B" w:themeColor="accent5"/>
            </w:rPr>
          </w:pPr>
          <w:r w:rsidRPr="004D7EC7">
            <w:rPr>
              <w:color w:val="67787B" w:themeColor="accent5"/>
            </w:rPr>
            <w:t>3.1 Functional Requirements</w:t>
          </w:r>
          <w:r w:rsidR="00113F31" w:rsidRPr="004D7EC7">
            <w:rPr>
              <w:color w:val="67787B" w:themeColor="accent5"/>
            </w:rPr>
            <w:t>_______________________________________________________________________________</w:t>
          </w:r>
          <w:r w:rsidR="00113F31" w:rsidRPr="00BA12D7">
            <w:rPr>
              <w:color w:val="67787B" w:themeColor="accent5"/>
              <w:sz w:val="22"/>
            </w:rPr>
            <w:t xml:space="preserve"> </w:t>
          </w:r>
          <w:r w:rsidR="00113F31" w:rsidRPr="00BA12D7">
            <w:rPr>
              <w:color w:val="67787B" w:themeColor="accent5"/>
              <w:sz w:val="22"/>
            </w:rPr>
            <w:t>3</w:t>
          </w:r>
        </w:p>
        <w:p w:rsidR="002F3331" w:rsidRPr="004D7EC7" w:rsidRDefault="002F3331" w:rsidP="00BA12D7">
          <w:pPr>
            <w:jc w:val="right"/>
            <w:rPr>
              <w:color w:val="67787B" w:themeColor="accent5"/>
              <w:sz w:val="16"/>
            </w:rPr>
          </w:pPr>
          <w:r w:rsidRPr="004D7EC7">
            <w:rPr>
              <w:color w:val="67787B" w:themeColor="accent5"/>
              <w:sz w:val="16"/>
            </w:rPr>
            <w:t xml:space="preserve">3.1.1 Reading Data _____________________________________________________________________________________________________________ </w:t>
          </w:r>
          <w:r w:rsidRPr="00BA12D7">
            <w:rPr>
              <w:color w:val="67787B" w:themeColor="accent5"/>
              <w:sz w:val="22"/>
            </w:rPr>
            <w:t>3</w:t>
          </w:r>
        </w:p>
        <w:p w:rsidR="002F3331" w:rsidRPr="004D7EC7" w:rsidRDefault="002F3331" w:rsidP="00BA12D7">
          <w:pPr>
            <w:jc w:val="right"/>
            <w:rPr>
              <w:color w:val="67787B" w:themeColor="accent5"/>
              <w:sz w:val="16"/>
            </w:rPr>
          </w:pPr>
          <w:r w:rsidRPr="004D7EC7">
            <w:rPr>
              <w:color w:val="67787B" w:themeColor="accent5"/>
              <w:sz w:val="16"/>
            </w:rPr>
            <w:t>3.1.2 Constructing the Map_</w:t>
          </w:r>
          <w:r w:rsidRPr="004D7EC7">
            <w:rPr>
              <w:color w:val="67787B" w:themeColor="accent5"/>
              <w:sz w:val="16"/>
            </w:rPr>
            <w:t xml:space="preserve">___________________________________________________________________________________________________ </w:t>
          </w:r>
          <w:r w:rsidRPr="00BA12D7">
            <w:rPr>
              <w:color w:val="67787B" w:themeColor="accent5"/>
              <w:sz w:val="22"/>
            </w:rPr>
            <w:t>3</w:t>
          </w:r>
        </w:p>
        <w:p w:rsidR="002F3331" w:rsidRPr="004D7EC7" w:rsidRDefault="002F3331" w:rsidP="00BA12D7">
          <w:pPr>
            <w:jc w:val="right"/>
            <w:rPr>
              <w:color w:val="67787B" w:themeColor="accent5"/>
              <w:sz w:val="16"/>
            </w:rPr>
          </w:pPr>
          <w:r w:rsidRPr="004D7EC7">
            <w:rPr>
              <w:color w:val="67787B" w:themeColor="accent5"/>
              <w:sz w:val="16"/>
            </w:rPr>
            <w:t>3.1.3 Finding the SPT (Shortest Path Tree) _</w:t>
          </w:r>
          <w:r w:rsidRPr="004D7EC7">
            <w:rPr>
              <w:color w:val="67787B" w:themeColor="accent5"/>
              <w:sz w:val="16"/>
            </w:rPr>
            <w:t xml:space="preserve">_________________________________________________________________________________ </w:t>
          </w:r>
          <w:r w:rsidR="00BA12D7" w:rsidRPr="00BA12D7">
            <w:rPr>
              <w:color w:val="67787B" w:themeColor="accent5"/>
              <w:sz w:val="22"/>
            </w:rPr>
            <w:t>4</w:t>
          </w:r>
        </w:p>
        <w:p w:rsidR="002F3331" w:rsidRPr="004D7EC7" w:rsidRDefault="002F3331" w:rsidP="00BA12D7">
          <w:pPr>
            <w:jc w:val="right"/>
            <w:rPr>
              <w:color w:val="67787B" w:themeColor="accent5"/>
              <w:sz w:val="16"/>
            </w:rPr>
          </w:pPr>
          <w:r w:rsidRPr="004D7EC7">
            <w:rPr>
              <w:color w:val="67787B" w:themeColor="accent5"/>
              <w:sz w:val="16"/>
            </w:rPr>
            <w:t xml:space="preserve">3.1.4 Removing Left Turns </w:t>
          </w:r>
          <w:r w:rsidRPr="004D7EC7">
            <w:rPr>
              <w:color w:val="67787B" w:themeColor="accent5"/>
              <w:sz w:val="16"/>
            </w:rPr>
            <w:t xml:space="preserve">____________________________________________________________________________________________________ </w:t>
          </w:r>
          <w:r w:rsidR="00BA12D7" w:rsidRPr="00BA12D7">
            <w:rPr>
              <w:color w:val="67787B" w:themeColor="accent5"/>
              <w:sz w:val="22"/>
            </w:rPr>
            <w:t>4</w:t>
          </w:r>
        </w:p>
        <w:p w:rsidR="00113F31" w:rsidRPr="004D7EC7" w:rsidRDefault="002F3331" w:rsidP="00BA12D7">
          <w:pPr>
            <w:jc w:val="right"/>
            <w:rPr>
              <w:color w:val="67787B" w:themeColor="accent5"/>
            </w:rPr>
          </w:pPr>
          <w:r w:rsidRPr="004D7EC7">
            <w:rPr>
              <w:color w:val="67787B" w:themeColor="accent5"/>
            </w:rPr>
            <w:t>3.2</w:t>
          </w:r>
          <w:r w:rsidR="00113F31" w:rsidRPr="004D7EC7">
            <w:rPr>
              <w:color w:val="67787B" w:themeColor="accent5"/>
            </w:rPr>
            <w:t xml:space="preserve"> </w:t>
          </w:r>
          <w:r w:rsidRPr="004D7EC7">
            <w:rPr>
              <w:color w:val="67787B" w:themeColor="accent5"/>
            </w:rPr>
            <w:t>Non-Functional Requirement _</w:t>
          </w:r>
          <w:r w:rsidR="00113F31" w:rsidRPr="004D7EC7">
            <w:rPr>
              <w:color w:val="67787B" w:themeColor="accent5"/>
            </w:rPr>
            <w:t xml:space="preserve">_________________________________________________________________________ </w:t>
          </w:r>
          <w:r w:rsidR="00BA12D7" w:rsidRPr="00BA12D7">
            <w:rPr>
              <w:color w:val="67787B" w:themeColor="accent5"/>
              <w:sz w:val="22"/>
            </w:rPr>
            <w:t>5</w:t>
          </w:r>
        </w:p>
        <w:p w:rsidR="002F3331" w:rsidRPr="004D7EC7" w:rsidRDefault="002F3331" w:rsidP="00BA12D7">
          <w:pPr>
            <w:jc w:val="right"/>
            <w:rPr>
              <w:color w:val="67787B" w:themeColor="accent5"/>
            </w:rPr>
          </w:pPr>
          <w:r w:rsidRPr="004D7EC7">
            <w:rPr>
              <w:color w:val="67787B" w:themeColor="accent5"/>
              <w:sz w:val="16"/>
            </w:rPr>
            <w:t>3.2.1</w:t>
          </w:r>
          <w:r w:rsidRPr="004D7EC7">
            <w:rPr>
              <w:color w:val="67787B" w:themeColor="accent5"/>
              <w:sz w:val="16"/>
            </w:rPr>
            <w:t xml:space="preserve"> </w:t>
          </w:r>
          <w:r w:rsidRPr="004D7EC7">
            <w:rPr>
              <w:color w:val="67787B" w:themeColor="accent5"/>
              <w:sz w:val="16"/>
            </w:rPr>
            <w:t>Performance _________</w:t>
          </w:r>
          <w:r w:rsidRPr="004D7EC7">
            <w:rPr>
              <w:color w:val="67787B" w:themeColor="accent5"/>
              <w:sz w:val="16"/>
            </w:rPr>
            <w:t xml:space="preserve">____________________________________________________________________________________________________ </w:t>
          </w:r>
          <w:r w:rsidR="00BA12D7" w:rsidRPr="00BA12D7">
            <w:rPr>
              <w:color w:val="67787B" w:themeColor="accent5"/>
              <w:sz w:val="22"/>
            </w:rPr>
            <w:t>5</w:t>
          </w:r>
        </w:p>
        <w:p w:rsidR="002F3331" w:rsidRPr="004D7EC7" w:rsidRDefault="002F3331" w:rsidP="00BA12D7">
          <w:pPr>
            <w:jc w:val="right"/>
            <w:rPr>
              <w:color w:val="67787B" w:themeColor="accent5"/>
            </w:rPr>
          </w:pPr>
          <w:r w:rsidRPr="004D7EC7">
            <w:rPr>
              <w:color w:val="67787B" w:themeColor="accent5"/>
              <w:sz w:val="16"/>
            </w:rPr>
            <w:t>3.2.2</w:t>
          </w:r>
          <w:r w:rsidRPr="004D7EC7">
            <w:rPr>
              <w:color w:val="67787B" w:themeColor="accent5"/>
              <w:sz w:val="16"/>
            </w:rPr>
            <w:t xml:space="preserve"> </w:t>
          </w:r>
          <w:r w:rsidRPr="004D7EC7">
            <w:rPr>
              <w:color w:val="67787B" w:themeColor="accent5"/>
              <w:sz w:val="16"/>
            </w:rPr>
            <w:t>Reliability</w:t>
          </w:r>
          <w:r w:rsidRPr="004D7EC7">
            <w:rPr>
              <w:color w:val="67787B" w:themeColor="accent5"/>
              <w:sz w:val="16"/>
            </w:rPr>
            <w:t xml:space="preserve"> </w:t>
          </w:r>
          <w:r w:rsidRPr="004D7EC7">
            <w:rPr>
              <w:color w:val="67787B" w:themeColor="accent5"/>
              <w:sz w:val="16"/>
            </w:rPr>
            <w:t>____________</w:t>
          </w:r>
          <w:r w:rsidRPr="004D7EC7">
            <w:rPr>
              <w:color w:val="67787B" w:themeColor="accent5"/>
              <w:sz w:val="16"/>
            </w:rPr>
            <w:t xml:space="preserve">____________________________________________________________________________________________________ </w:t>
          </w:r>
          <w:r w:rsidR="00BA12D7" w:rsidRPr="00BA12D7">
            <w:rPr>
              <w:color w:val="67787B" w:themeColor="accent5"/>
              <w:sz w:val="22"/>
            </w:rPr>
            <w:t>5</w:t>
          </w:r>
        </w:p>
        <w:p w:rsidR="002F3331" w:rsidRPr="004D7EC7" w:rsidRDefault="002F3331" w:rsidP="00BA12D7">
          <w:pPr>
            <w:jc w:val="right"/>
            <w:rPr>
              <w:color w:val="67787B" w:themeColor="accent5"/>
            </w:rPr>
          </w:pPr>
          <w:r w:rsidRPr="004D7EC7">
            <w:rPr>
              <w:color w:val="67787B" w:themeColor="accent5"/>
              <w:sz w:val="16"/>
            </w:rPr>
            <w:t>3.2.3</w:t>
          </w:r>
          <w:r w:rsidRPr="004D7EC7">
            <w:rPr>
              <w:color w:val="67787B" w:themeColor="accent5"/>
              <w:sz w:val="16"/>
            </w:rPr>
            <w:t xml:space="preserve"> </w:t>
          </w:r>
          <w:r w:rsidRPr="004D7EC7">
            <w:rPr>
              <w:color w:val="67787B" w:themeColor="accent5"/>
              <w:sz w:val="16"/>
            </w:rPr>
            <w:t>Availability</w:t>
          </w:r>
          <w:r w:rsidRPr="004D7EC7">
            <w:rPr>
              <w:color w:val="67787B" w:themeColor="accent5"/>
              <w:sz w:val="16"/>
            </w:rPr>
            <w:t xml:space="preserve"> </w:t>
          </w:r>
          <w:r w:rsidRPr="004D7EC7">
            <w:rPr>
              <w:color w:val="67787B" w:themeColor="accent5"/>
              <w:sz w:val="16"/>
            </w:rPr>
            <w:t>___________</w:t>
          </w:r>
          <w:r w:rsidRPr="004D7EC7">
            <w:rPr>
              <w:color w:val="67787B" w:themeColor="accent5"/>
              <w:sz w:val="16"/>
            </w:rPr>
            <w:t xml:space="preserve">____________________________________________________________________________________________________ </w:t>
          </w:r>
          <w:r w:rsidR="00BA12D7" w:rsidRPr="00BA12D7">
            <w:rPr>
              <w:color w:val="67787B" w:themeColor="accent5"/>
              <w:sz w:val="22"/>
            </w:rPr>
            <w:t>5</w:t>
          </w:r>
        </w:p>
        <w:p w:rsidR="002F3331" w:rsidRPr="004D7EC7" w:rsidRDefault="002F3331" w:rsidP="00BA12D7">
          <w:pPr>
            <w:jc w:val="right"/>
            <w:rPr>
              <w:color w:val="67787B" w:themeColor="accent5"/>
            </w:rPr>
          </w:pPr>
          <w:r w:rsidRPr="004D7EC7">
            <w:rPr>
              <w:color w:val="67787B" w:themeColor="accent5"/>
              <w:sz w:val="16"/>
            </w:rPr>
            <w:t>3.2.4</w:t>
          </w:r>
          <w:r w:rsidRPr="004D7EC7">
            <w:rPr>
              <w:color w:val="67787B" w:themeColor="accent5"/>
              <w:sz w:val="16"/>
            </w:rPr>
            <w:t xml:space="preserve"> </w:t>
          </w:r>
          <w:r w:rsidR="004D7EC7" w:rsidRPr="004D7EC7">
            <w:rPr>
              <w:color w:val="67787B" w:themeColor="accent5"/>
              <w:sz w:val="16"/>
            </w:rPr>
            <w:t>Maintainability _______</w:t>
          </w:r>
          <w:r w:rsidRPr="004D7EC7">
            <w:rPr>
              <w:color w:val="67787B" w:themeColor="accent5"/>
              <w:sz w:val="16"/>
            </w:rPr>
            <w:t xml:space="preserve">____________________________________________________________________________________________________ </w:t>
          </w:r>
          <w:r w:rsidR="00BA12D7" w:rsidRPr="00BA12D7">
            <w:rPr>
              <w:color w:val="67787B" w:themeColor="accent5"/>
              <w:sz w:val="22"/>
            </w:rPr>
            <w:t>5</w:t>
          </w:r>
        </w:p>
        <w:p w:rsidR="00502667" w:rsidRPr="004D7EC7" w:rsidRDefault="008A6DF2" w:rsidP="00BA12D7">
          <w:pPr>
            <w:jc w:val="right"/>
            <w:rPr>
              <w:b/>
              <w:bCs/>
              <w:noProof/>
              <w:color w:val="67787B" w:themeColor="accent5"/>
            </w:rPr>
          </w:pPr>
          <w:r w:rsidRPr="004D7EC7">
            <w:rPr>
              <w:color w:val="67787B" w:themeColor="accent5"/>
            </w:rPr>
            <w:fldChar w:fldCharType="end"/>
          </w:r>
        </w:p>
      </w:sdtContent>
    </w:sdt>
    <w:p w:rsidR="00502667" w:rsidRPr="004D7EC7" w:rsidRDefault="00502667" w:rsidP="00BA12D7">
      <w:pPr>
        <w:jc w:val="right"/>
        <w:rPr>
          <w:color w:val="67787B" w:themeColor="accent5"/>
        </w:rPr>
        <w:sectPr w:rsidR="00502667" w:rsidRPr="004D7EC7">
          <w:headerReference w:type="default" r:id="rId12"/>
          <w:footerReference w:type="first" r:id="rId13"/>
          <w:pgSz w:w="12240" w:h="15840" w:code="1"/>
          <w:pgMar w:top="2520" w:right="1512" w:bottom="1800" w:left="1512" w:header="1080" w:footer="720" w:gutter="0"/>
          <w:pgNumType w:start="0"/>
          <w:cols w:space="720"/>
          <w:titlePg/>
          <w:docGrid w:linePitch="360"/>
        </w:sectPr>
      </w:pPr>
    </w:p>
    <w:p w:rsidR="00502667" w:rsidRDefault="00C24C24" w:rsidP="00C24C24">
      <w:pPr>
        <w:pStyle w:val="Heading1"/>
      </w:pPr>
      <w:r>
        <w:lastRenderedPageBreak/>
        <w:t>1. Introduc</w:t>
      </w:r>
      <w:bookmarkStart w:id="0" w:name="_GoBack"/>
      <w:bookmarkEnd w:id="0"/>
      <w:r>
        <w:t>tion</w:t>
      </w:r>
    </w:p>
    <w:p w:rsidR="00502667" w:rsidRDefault="00C24C24" w:rsidP="00C24C24">
      <w:pPr>
        <w:pStyle w:val="Heading2"/>
        <w:ind w:firstLine="720"/>
        <w:jc w:val="both"/>
      </w:pPr>
      <w:r>
        <w:t>1.1 Purpose</w:t>
      </w:r>
    </w:p>
    <w:p w:rsidR="00C24C24" w:rsidRDefault="00C24C24" w:rsidP="00221952">
      <w:pPr>
        <w:ind w:left="1440"/>
        <w:jc w:val="both"/>
      </w:pPr>
      <w:r>
        <w:t>The purpose of this SRS (Software Requirements Specifications) is to give any user or developer an idea of the functionality</w:t>
      </w:r>
      <w:r w:rsidR="002A7710">
        <w:t xml:space="preserve"> of the </w:t>
      </w:r>
      <w:r>
        <w:t>application</w:t>
      </w:r>
      <w:r w:rsidR="002A7710">
        <w:t xml:space="preserve"> created in this project</w:t>
      </w:r>
      <w:r>
        <w:t>. By the end of the SRS the reader should have a general knowledge of the application.</w:t>
      </w:r>
    </w:p>
    <w:p w:rsidR="00C24C24" w:rsidRDefault="00C24C24" w:rsidP="00221952">
      <w:pPr>
        <w:pStyle w:val="Heading2"/>
        <w:jc w:val="both"/>
      </w:pPr>
      <w:r>
        <w:tab/>
        <w:t>1.2 scope</w:t>
      </w:r>
    </w:p>
    <w:p w:rsidR="00C24C24" w:rsidRDefault="002A7710" w:rsidP="00221952">
      <w:pPr>
        <w:ind w:left="1440"/>
        <w:jc w:val="both"/>
      </w:pPr>
      <w:r>
        <w:t>(1) The software application of discussion that will produced in this project is: No Left Turn Route</w:t>
      </w:r>
    </w:p>
    <w:p w:rsidR="002A7710" w:rsidRDefault="002A7710" w:rsidP="00221952">
      <w:pPr>
        <w:ind w:left="1440"/>
        <w:jc w:val="both"/>
      </w:pPr>
      <w:r>
        <w:t>(2) This final intent of the application will be to mirror services like Google Maps by creating an optimal route from one distinct location on a map to another. The key difference is that the application will run an algorithm to avoid as many left turn as possible.</w:t>
      </w:r>
    </w:p>
    <w:p w:rsidR="002A7710" w:rsidRDefault="002A7710" w:rsidP="00221952">
      <w:pPr>
        <w:ind w:left="1440"/>
        <w:jc w:val="both"/>
      </w:pPr>
      <w:r>
        <w:t>(3) There are a number of benefits associated with creating an application to function in this manner for example:</w:t>
      </w:r>
    </w:p>
    <w:p w:rsidR="002A7710" w:rsidRDefault="009277CA" w:rsidP="00221952">
      <w:pPr>
        <w:pStyle w:val="ListParagraph"/>
        <w:numPr>
          <w:ilvl w:val="0"/>
          <w:numId w:val="27"/>
        </w:numPr>
        <w:jc w:val="both"/>
      </w:pPr>
      <w:r>
        <w:t>Reduced traffic</w:t>
      </w:r>
      <w:r w:rsidR="002A7710">
        <w:t xml:space="preserve"> due to the reduced</w:t>
      </w:r>
      <w:r>
        <w:t xml:space="preserve"> number of people turn left at</w:t>
      </w:r>
      <w:r w:rsidR="002A7710">
        <w:t xml:space="preserve"> intersections</w:t>
      </w:r>
    </w:p>
    <w:p w:rsidR="009277CA" w:rsidRDefault="002A7710" w:rsidP="00221952">
      <w:pPr>
        <w:pStyle w:val="ListParagraph"/>
        <w:numPr>
          <w:ilvl w:val="0"/>
          <w:numId w:val="27"/>
        </w:numPr>
        <w:jc w:val="both"/>
      </w:pPr>
      <w:r>
        <w:t xml:space="preserve">A greater efficiency in delivery truck routes </w:t>
      </w:r>
      <w:r w:rsidR="009277CA">
        <w:t>due to the speed up of driving</w:t>
      </w:r>
    </w:p>
    <w:p w:rsidR="00C24C24" w:rsidRDefault="009277CA" w:rsidP="00221952">
      <w:pPr>
        <w:pStyle w:val="ListParagraph"/>
        <w:numPr>
          <w:ilvl w:val="0"/>
          <w:numId w:val="27"/>
        </w:numPr>
        <w:jc w:val="both"/>
      </w:pPr>
      <w:r>
        <w:t xml:space="preserve">Fewer car accidents due the lessened number of vehicles crossing traffic  </w:t>
      </w:r>
    </w:p>
    <w:p w:rsidR="00C24C24" w:rsidRDefault="00C24C24" w:rsidP="00221952">
      <w:pPr>
        <w:pStyle w:val="Heading2"/>
        <w:jc w:val="both"/>
      </w:pPr>
      <w:r>
        <w:tab/>
      </w:r>
      <w:r w:rsidR="000049A8">
        <w:t>1.3</w:t>
      </w:r>
      <w:r>
        <w:t xml:space="preserve"> Overview</w:t>
      </w:r>
    </w:p>
    <w:p w:rsidR="000049A8" w:rsidRDefault="000049A8" w:rsidP="00221952">
      <w:pPr>
        <w:ind w:left="1440"/>
        <w:jc w:val="both"/>
      </w:pPr>
      <w:r>
        <w:t xml:space="preserve">(1) The following sections of the SRS contain </w:t>
      </w:r>
      <w:r w:rsidR="008A3D16">
        <w:t>a general description of the project (i.e. its functions, its types of users, etc.) and a section describing all requirements (function and non-function) used in creating the software project.</w:t>
      </w:r>
    </w:p>
    <w:p w:rsidR="000049A8" w:rsidRDefault="000049A8" w:rsidP="008A3D16">
      <w:pPr>
        <w:ind w:left="1440"/>
        <w:jc w:val="both"/>
      </w:pPr>
      <w:r>
        <w:t>(2)</w:t>
      </w:r>
      <w:r w:rsidR="008A3D16">
        <w:t xml:space="preserve"> The SRS is organized in a manner that is easy to follow. Thus making</w:t>
      </w:r>
      <w:r w:rsidR="008865B3">
        <w:t xml:space="preserve"> specific portions easy to find and update if need be. All sections are listed in the table of contents with appropriate page numbers.</w:t>
      </w:r>
    </w:p>
    <w:p w:rsidR="000049A8" w:rsidRPr="000049A8" w:rsidRDefault="000049A8" w:rsidP="00221952">
      <w:pPr>
        <w:jc w:val="both"/>
      </w:pPr>
      <w:r>
        <w:tab/>
      </w:r>
    </w:p>
    <w:p w:rsidR="00BA4F9A" w:rsidRDefault="00BA4F9A" w:rsidP="00BA4F9A"/>
    <w:p w:rsidR="00502667" w:rsidRDefault="000049A8">
      <w:pPr>
        <w:pStyle w:val="Heading1"/>
      </w:pPr>
      <w:r>
        <w:lastRenderedPageBreak/>
        <w:t>2. General Description</w:t>
      </w:r>
    </w:p>
    <w:p w:rsidR="000049A8" w:rsidRDefault="000049A8" w:rsidP="00221952">
      <w:pPr>
        <w:pStyle w:val="Heading2"/>
        <w:ind w:firstLine="720"/>
        <w:jc w:val="both"/>
      </w:pPr>
      <w:r>
        <w:t>2.1 Product Functions</w:t>
      </w:r>
    </w:p>
    <w:p w:rsidR="00502667" w:rsidRDefault="000049A8" w:rsidP="00221952">
      <w:pPr>
        <w:jc w:val="both"/>
      </w:pPr>
      <w:r>
        <w:tab/>
        <w:t xml:space="preserve"> </w:t>
      </w:r>
      <w:r w:rsidR="003840CC">
        <w:tab/>
      </w:r>
      <w:r>
        <w:t>A number of function will be preform by the software including the ability to:</w:t>
      </w:r>
    </w:p>
    <w:p w:rsidR="000049A8" w:rsidRDefault="000049A8" w:rsidP="00221952">
      <w:pPr>
        <w:pStyle w:val="ListParagraph"/>
        <w:numPr>
          <w:ilvl w:val="0"/>
          <w:numId w:val="29"/>
        </w:numPr>
        <w:jc w:val="both"/>
      </w:pPr>
      <w:r>
        <w:t>Find an optimal route between two distinct locations on a map</w:t>
      </w:r>
    </w:p>
    <w:p w:rsidR="005F3DC7" w:rsidRDefault="005F3DC7" w:rsidP="00221952">
      <w:pPr>
        <w:pStyle w:val="ListParagraph"/>
        <w:numPr>
          <w:ilvl w:val="0"/>
          <w:numId w:val="29"/>
        </w:numPr>
        <w:jc w:val="both"/>
      </w:pPr>
      <w:r>
        <w:t>Find the a route between two distinct locations on a map replacing any left turns with a number of right turns to return you to the original intersection</w:t>
      </w:r>
    </w:p>
    <w:p w:rsidR="000049A8" w:rsidRDefault="005F3DC7" w:rsidP="00221952">
      <w:pPr>
        <w:pStyle w:val="ListParagraph"/>
        <w:numPr>
          <w:ilvl w:val="0"/>
          <w:numId w:val="29"/>
        </w:numPr>
        <w:jc w:val="both"/>
      </w:pPr>
      <w:r>
        <w:t>Calculate the difference in time between taking a route with no left turns or a regular route based on average waiting times of left turns during rush hour</w:t>
      </w:r>
    </w:p>
    <w:p w:rsidR="005F3DC7" w:rsidRDefault="005F3DC7" w:rsidP="00221952">
      <w:pPr>
        <w:pStyle w:val="ListParagraph"/>
        <w:numPr>
          <w:ilvl w:val="0"/>
          <w:numId w:val="29"/>
        </w:numPr>
        <w:jc w:val="both"/>
      </w:pPr>
      <w:r>
        <w:t>Zoom and pan through the map</w:t>
      </w:r>
    </w:p>
    <w:p w:rsidR="005F3DC7" w:rsidRDefault="005F3DC7" w:rsidP="00221952">
      <w:pPr>
        <w:pStyle w:val="Heading2"/>
        <w:ind w:firstLine="720"/>
        <w:jc w:val="both"/>
      </w:pPr>
      <w:r>
        <w:t>2.2 User Characteristic</w:t>
      </w:r>
    </w:p>
    <w:p w:rsidR="005F3DC7" w:rsidRDefault="00AB56B8" w:rsidP="00221952">
      <w:pPr>
        <w:ind w:left="1440"/>
        <w:jc w:val="both"/>
      </w:pPr>
      <w:r>
        <w:t>The intend users of this software can range from large delivery based companies such as UPS and FedEx to the average commuter trying to find the quickest way to get to work. The potential users here are unlimited due to the fact that the application assist in the everyday task of driving from one place to another.</w:t>
      </w:r>
    </w:p>
    <w:p w:rsidR="003840CC" w:rsidRDefault="003840CC" w:rsidP="00221952">
      <w:pPr>
        <w:pStyle w:val="Heading2"/>
        <w:jc w:val="both"/>
      </w:pPr>
      <w:r>
        <w:tab/>
        <w:t>2.3 General Constraints</w:t>
      </w:r>
    </w:p>
    <w:p w:rsidR="003840CC" w:rsidRDefault="003840CC" w:rsidP="00221952">
      <w:pPr>
        <w:ind w:left="1440"/>
        <w:jc w:val="both"/>
      </w:pPr>
      <w:r>
        <w:t>The constraints limiting certain development aspects of creating a mapping software are as follows:</w:t>
      </w:r>
    </w:p>
    <w:p w:rsidR="003840CC" w:rsidRDefault="003840CC" w:rsidP="00221952">
      <w:pPr>
        <w:pStyle w:val="ListParagraph"/>
        <w:numPr>
          <w:ilvl w:val="0"/>
          <w:numId w:val="30"/>
        </w:numPr>
        <w:jc w:val="both"/>
      </w:pPr>
      <w:r>
        <w:t>The size of the map that can be navigated is directly proportional to the power and size of the host computer running the software</w:t>
      </w:r>
    </w:p>
    <w:p w:rsidR="003840CC" w:rsidRDefault="003840CC" w:rsidP="00221952">
      <w:pPr>
        <w:pStyle w:val="ListParagraph"/>
        <w:numPr>
          <w:ilvl w:val="0"/>
          <w:numId w:val="30"/>
        </w:numPr>
        <w:jc w:val="both"/>
      </w:pPr>
      <w:r>
        <w:t>Without using complex data structures such as a Geodatabase (used in GIS mapping software) the realism of the map can only reach a certain extent. (curved streets are represented as a number of straight lines)</w:t>
      </w:r>
    </w:p>
    <w:p w:rsidR="003840CC" w:rsidRDefault="003840CC" w:rsidP="00221952">
      <w:pPr>
        <w:pStyle w:val="Heading2"/>
        <w:ind w:firstLine="720"/>
        <w:jc w:val="both"/>
      </w:pPr>
      <w:r>
        <w:t>2.4 Assumptions and Dependencies</w:t>
      </w:r>
    </w:p>
    <w:p w:rsidR="003840CC" w:rsidRPr="003840CC" w:rsidRDefault="003840CC" w:rsidP="00221952">
      <w:pPr>
        <w:ind w:left="1440"/>
        <w:jc w:val="both"/>
      </w:pPr>
      <w:r>
        <w:t>The software product will require the host machine to have the newest version of Java installed</w:t>
      </w:r>
      <w:r w:rsidR="00152AB3">
        <w:t xml:space="preserve"> along with the ability to run .jar files</w:t>
      </w:r>
      <w:r>
        <w:t>.</w:t>
      </w:r>
      <w:r w:rsidR="00152AB3">
        <w:t xml:space="preserve"> </w:t>
      </w:r>
    </w:p>
    <w:p w:rsidR="00502667" w:rsidRDefault="00326C4A">
      <w:pPr>
        <w:pStyle w:val="Heading1"/>
      </w:pPr>
      <w:r>
        <w:lastRenderedPageBreak/>
        <w:t>3. Specific Requirements</w:t>
      </w:r>
    </w:p>
    <w:p w:rsidR="00502667" w:rsidRDefault="00326C4A" w:rsidP="00221952">
      <w:pPr>
        <w:pStyle w:val="Heading2"/>
        <w:jc w:val="both"/>
      </w:pPr>
      <w:r>
        <w:tab/>
        <w:t>3.1 Functional Requirements</w:t>
      </w:r>
    </w:p>
    <w:p w:rsidR="00326C4A" w:rsidRDefault="00326C4A" w:rsidP="00C56203">
      <w:pPr>
        <w:jc w:val="both"/>
      </w:pPr>
      <w:r>
        <w:tab/>
      </w:r>
      <w:r>
        <w:tab/>
        <w:t>3.1.1 Reading Data</w:t>
      </w:r>
    </w:p>
    <w:p w:rsidR="00326C4A" w:rsidRDefault="00326C4A" w:rsidP="00C56203">
      <w:pPr>
        <w:jc w:val="both"/>
      </w:pPr>
      <w:r>
        <w:tab/>
      </w:r>
      <w:r>
        <w:tab/>
      </w:r>
      <w:r>
        <w:tab/>
        <w:t xml:space="preserve">Introduction: </w:t>
      </w:r>
    </w:p>
    <w:p w:rsidR="00326C4A" w:rsidRDefault="00326C4A" w:rsidP="00C56203">
      <w:pPr>
        <w:ind w:left="2880"/>
        <w:jc w:val="both"/>
      </w:pPr>
      <w:r>
        <w:t xml:space="preserve">All information used in the program is given in the form of two .txt files. One containing a list of all </w:t>
      </w:r>
      <w:r w:rsidR="00221952">
        <w:t xml:space="preserve">intersections (vertices) </w:t>
      </w:r>
      <w:r>
        <w:t xml:space="preserve">and another containing all </w:t>
      </w:r>
      <w:r w:rsidR="00221952">
        <w:t xml:space="preserve">streets (edges) </w:t>
      </w:r>
      <w:r>
        <w:t xml:space="preserve">in the map. </w:t>
      </w:r>
    </w:p>
    <w:p w:rsidR="00326C4A" w:rsidRDefault="00326C4A" w:rsidP="00C56203">
      <w:pPr>
        <w:jc w:val="both"/>
      </w:pPr>
      <w:r>
        <w:tab/>
      </w:r>
      <w:r>
        <w:tab/>
      </w:r>
      <w:r>
        <w:tab/>
        <w:t>Inputs:</w:t>
      </w:r>
    </w:p>
    <w:p w:rsidR="00326C4A" w:rsidRDefault="00326C4A" w:rsidP="00C56203">
      <w:pPr>
        <w:ind w:left="2880"/>
        <w:jc w:val="both"/>
      </w:pPr>
      <w:r>
        <w:t>The first of the text files (</w:t>
      </w:r>
      <w:r w:rsidR="00221952">
        <w:t>containing the intersections</w:t>
      </w:r>
      <w:r>
        <w:t xml:space="preserve">) is formatted to have </w:t>
      </w:r>
      <w:r w:rsidR="00221952">
        <w:t xml:space="preserve">a </w:t>
      </w:r>
      <w:r>
        <w:t>(in order):</w:t>
      </w:r>
    </w:p>
    <w:p w:rsidR="00326C4A" w:rsidRDefault="00221952" w:rsidP="00C56203">
      <w:pPr>
        <w:pStyle w:val="ListParagraph"/>
        <w:numPr>
          <w:ilvl w:val="0"/>
          <w:numId w:val="31"/>
        </w:numPr>
        <w:jc w:val="both"/>
      </w:pPr>
      <w:r>
        <w:rPr>
          <w:i/>
        </w:rPr>
        <w:t>Node</w:t>
      </w:r>
      <w:r w:rsidR="00326C4A" w:rsidRPr="00326C4A">
        <w:rPr>
          <w:i/>
        </w:rPr>
        <w:t xml:space="preserve"> ID </w:t>
      </w:r>
      <w:r w:rsidR="00326C4A">
        <w:t xml:space="preserve"> to later iden</w:t>
      </w:r>
      <w:r>
        <w:t>tify that intersection</w:t>
      </w:r>
    </w:p>
    <w:p w:rsidR="00326C4A" w:rsidRDefault="00221952" w:rsidP="00C56203">
      <w:pPr>
        <w:pStyle w:val="ListParagraph"/>
        <w:numPr>
          <w:ilvl w:val="0"/>
          <w:numId w:val="31"/>
        </w:numPr>
        <w:jc w:val="both"/>
      </w:pPr>
      <w:r w:rsidRPr="00221952">
        <w:rPr>
          <w:i/>
        </w:rPr>
        <w:t>X Coordinate</w:t>
      </w:r>
      <w:r>
        <w:t xml:space="preserve"> for placing the intersection on a map</w:t>
      </w:r>
    </w:p>
    <w:p w:rsidR="00221952" w:rsidRDefault="00221952" w:rsidP="00C56203">
      <w:pPr>
        <w:pStyle w:val="ListParagraph"/>
        <w:numPr>
          <w:ilvl w:val="0"/>
          <w:numId w:val="31"/>
        </w:numPr>
        <w:jc w:val="both"/>
      </w:pPr>
      <w:r>
        <w:rPr>
          <w:i/>
        </w:rPr>
        <w:t xml:space="preserve">Y Coordinate </w:t>
      </w:r>
      <w:r>
        <w:t>for placing the intersection on a map</w:t>
      </w:r>
    </w:p>
    <w:p w:rsidR="00221952" w:rsidRDefault="00221952" w:rsidP="00C56203">
      <w:pPr>
        <w:ind w:left="2880"/>
        <w:jc w:val="both"/>
      </w:pPr>
      <w:r>
        <w:t>The second text file (streets) is formatted to have a (in order):</w:t>
      </w:r>
    </w:p>
    <w:p w:rsidR="00221952" w:rsidRDefault="00221952" w:rsidP="00C56203">
      <w:pPr>
        <w:pStyle w:val="ListParagraph"/>
        <w:numPr>
          <w:ilvl w:val="0"/>
          <w:numId w:val="32"/>
        </w:numPr>
        <w:jc w:val="both"/>
      </w:pPr>
      <w:r w:rsidRPr="00221952">
        <w:rPr>
          <w:i/>
        </w:rPr>
        <w:t>Edge ID</w:t>
      </w:r>
      <w:r>
        <w:t xml:space="preserve"> to later identify the street</w:t>
      </w:r>
    </w:p>
    <w:p w:rsidR="00221952" w:rsidRDefault="00221952" w:rsidP="00C56203">
      <w:pPr>
        <w:pStyle w:val="ListParagraph"/>
        <w:numPr>
          <w:ilvl w:val="0"/>
          <w:numId w:val="32"/>
        </w:numPr>
        <w:jc w:val="both"/>
      </w:pPr>
      <w:r w:rsidRPr="00221952">
        <w:rPr>
          <w:i/>
        </w:rPr>
        <w:t>Start Node ID</w:t>
      </w:r>
      <w:r>
        <w:t xml:space="preserve"> to show where the street starts</w:t>
      </w:r>
    </w:p>
    <w:p w:rsidR="00221952" w:rsidRDefault="00221952" w:rsidP="00C56203">
      <w:pPr>
        <w:pStyle w:val="ListParagraph"/>
        <w:numPr>
          <w:ilvl w:val="0"/>
          <w:numId w:val="32"/>
        </w:numPr>
        <w:jc w:val="both"/>
      </w:pPr>
      <w:r w:rsidRPr="00221952">
        <w:rPr>
          <w:i/>
        </w:rPr>
        <w:t>End Node ID</w:t>
      </w:r>
      <w:r>
        <w:t xml:space="preserve"> to show where the street ends</w:t>
      </w:r>
    </w:p>
    <w:p w:rsidR="00221952" w:rsidRDefault="00221952" w:rsidP="00C56203">
      <w:pPr>
        <w:pStyle w:val="ListParagraph"/>
        <w:numPr>
          <w:ilvl w:val="0"/>
          <w:numId w:val="32"/>
        </w:numPr>
        <w:jc w:val="both"/>
      </w:pPr>
      <w:r w:rsidRPr="00221952">
        <w:rPr>
          <w:i/>
        </w:rPr>
        <w:t>Distance</w:t>
      </w:r>
      <w:r>
        <w:t xml:space="preserve"> to give a length to the street</w:t>
      </w:r>
    </w:p>
    <w:p w:rsidR="00221952" w:rsidRDefault="00221952" w:rsidP="00C56203">
      <w:pPr>
        <w:ind w:left="2160"/>
        <w:jc w:val="both"/>
      </w:pPr>
      <w:r>
        <w:t>Processing:</w:t>
      </w:r>
    </w:p>
    <w:p w:rsidR="00221952" w:rsidRDefault="00221952" w:rsidP="00C56203">
      <w:pPr>
        <w:ind w:left="2880"/>
        <w:jc w:val="both"/>
      </w:pPr>
      <w:r>
        <w:t>All the data will be read into arrays, to allow for quick access.</w:t>
      </w:r>
    </w:p>
    <w:p w:rsidR="00221952" w:rsidRDefault="00221952" w:rsidP="00C56203">
      <w:pPr>
        <w:jc w:val="both"/>
      </w:pPr>
      <w:r>
        <w:tab/>
      </w:r>
      <w:r>
        <w:tab/>
      </w:r>
      <w:r>
        <w:tab/>
        <w:t>Outputs:</w:t>
      </w:r>
    </w:p>
    <w:p w:rsidR="00221952" w:rsidRDefault="00221952" w:rsidP="00C56203">
      <w:pPr>
        <w:ind w:left="2880"/>
        <w:jc w:val="both"/>
      </w:pPr>
      <w:r>
        <w:t>The array indices will be added one at a type to an edge weighted graph data structure.</w:t>
      </w:r>
    </w:p>
    <w:p w:rsidR="00221952" w:rsidRDefault="00221952" w:rsidP="00C56203">
      <w:pPr>
        <w:jc w:val="both"/>
      </w:pPr>
      <w:r>
        <w:tab/>
      </w:r>
      <w:r>
        <w:tab/>
        <w:t>3.1.2 Constructing the Map</w:t>
      </w:r>
    </w:p>
    <w:p w:rsidR="00221952" w:rsidRDefault="00221952" w:rsidP="00C56203">
      <w:pPr>
        <w:jc w:val="both"/>
      </w:pPr>
      <w:r>
        <w:tab/>
      </w:r>
      <w:r>
        <w:tab/>
      </w:r>
      <w:r>
        <w:tab/>
        <w:t>Introduction:</w:t>
      </w:r>
    </w:p>
    <w:p w:rsidR="00221952" w:rsidRDefault="00221952" w:rsidP="00C56203">
      <w:pPr>
        <w:ind w:left="2880"/>
        <w:jc w:val="both"/>
      </w:pPr>
      <w:r>
        <w:t>An edge weighted graph is required to be constructed in order to represent the map</w:t>
      </w:r>
    </w:p>
    <w:p w:rsidR="004F410B" w:rsidRDefault="00221952" w:rsidP="00C56203">
      <w:pPr>
        <w:jc w:val="both"/>
      </w:pPr>
      <w:r>
        <w:tab/>
      </w:r>
      <w:r>
        <w:tab/>
      </w:r>
      <w:r>
        <w:tab/>
      </w:r>
    </w:p>
    <w:p w:rsidR="004F410B" w:rsidRDefault="004F410B" w:rsidP="00C56203">
      <w:pPr>
        <w:jc w:val="both"/>
      </w:pPr>
    </w:p>
    <w:p w:rsidR="00221952" w:rsidRDefault="00221952" w:rsidP="00C56203">
      <w:pPr>
        <w:ind w:left="1440" w:firstLine="720"/>
        <w:jc w:val="both"/>
      </w:pPr>
      <w:r>
        <w:lastRenderedPageBreak/>
        <w:t>Inputs:</w:t>
      </w:r>
    </w:p>
    <w:p w:rsidR="004F410B" w:rsidRDefault="00221952" w:rsidP="00C56203">
      <w:pPr>
        <w:ind w:left="2880"/>
        <w:jc w:val="both"/>
      </w:pPr>
      <w:r>
        <w:t>The output of the previous requirement will be used as inputs here (</w:t>
      </w:r>
      <w:r w:rsidR="004F410B">
        <w:t>intersections and streets</w:t>
      </w:r>
      <w:r>
        <w:t xml:space="preserve">) </w:t>
      </w:r>
      <w:r w:rsidR="004F410B">
        <w:t>which will create a necessary dependency.</w:t>
      </w:r>
    </w:p>
    <w:p w:rsidR="004F410B" w:rsidRDefault="004F410B" w:rsidP="00C56203">
      <w:pPr>
        <w:jc w:val="both"/>
      </w:pPr>
      <w:r>
        <w:tab/>
      </w:r>
      <w:r>
        <w:tab/>
      </w:r>
      <w:r>
        <w:tab/>
        <w:t>Processing:</w:t>
      </w:r>
    </w:p>
    <w:p w:rsidR="004F410B" w:rsidRDefault="004F410B" w:rsidP="00C56203">
      <w:pPr>
        <w:ind w:left="2880"/>
        <w:jc w:val="both"/>
      </w:pPr>
      <w:r>
        <w:t>Each input will be added to the map in the appropriate location (based on the data of the input).</w:t>
      </w:r>
    </w:p>
    <w:p w:rsidR="004F410B" w:rsidRDefault="004F410B" w:rsidP="00C56203">
      <w:pPr>
        <w:jc w:val="both"/>
      </w:pPr>
      <w:r>
        <w:tab/>
      </w:r>
      <w:r>
        <w:tab/>
      </w:r>
      <w:r>
        <w:tab/>
        <w:t>Outputs:</w:t>
      </w:r>
    </w:p>
    <w:p w:rsidR="00221952" w:rsidRDefault="004F410B" w:rsidP="00C56203">
      <w:pPr>
        <w:ind w:left="2880"/>
        <w:jc w:val="both"/>
      </w:pPr>
      <w:r>
        <w:t>A map representing a city based on the input files with all appropriate streets and intersections.</w:t>
      </w:r>
    </w:p>
    <w:p w:rsidR="00613B0A" w:rsidRDefault="00613B0A" w:rsidP="00C56203">
      <w:pPr>
        <w:jc w:val="both"/>
      </w:pPr>
      <w:r>
        <w:tab/>
      </w:r>
      <w:r>
        <w:tab/>
        <w:t>3.1.3 Finding the SPT (Shortest Path Tree)</w:t>
      </w:r>
    </w:p>
    <w:p w:rsidR="00613B0A" w:rsidRDefault="00613B0A" w:rsidP="00C56203">
      <w:pPr>
        <w:jc w:val="both"/>
      </w:pPr>
      <w:r>
        <w:tab/>
      </w:r>
      <w:r>
        <w:tab/>
      </w:r>
      <w:r>
        <w:tab/>
        <w:t>Introduction:</w:t>
      </w:r>
    </w:p>
    <w:p w:rsidR="00613B0A" w:rsidRDefault="00613B0A" w:rsidP="00C56203">
      <w:pPr>
        <w:ind w:left="2880"/>
        <w:jc w:val="both"/>
      </w:pPr>
      <w:r>
        <w:t>Once the map has been constructed a SPT must be constructed from the users given start location.</w:t>
      </w:r>
    </w:p>
    <w:p w:rsidR="00613B0A" w:rsidRDefault="00613B0A" w:rsidP="00C56203">
      <w:pPr>
        <w:jc w:val="both"/>
      </w:pPr>
      <w:r>
        <w:tab/>
      </w:r>
      <w:r>
        <w:tab/>
      </w:r>
      <w:r>
        <w:tab/>
        <w:t>Inputs:</w:t>
      </w:r>
    </w:p>
    <w:p w:rsidR="00613B0A" w:rsidRDefault="00613B0A" w:rsidP="00C56203">
      <w:pPr>
        <w:ind w:left="2880"/>
        <w:jc w:val="both"/>
      </w:pPr>
      <w:r>
        <w:t xml:space="preserve">The map constructed in the previous requirement along with the user given starting location. </w:t>
      </w:r>
    </w:p>
    <w:p w:rsidR="0036701C" w:rsidRDefault="0036701C" w:rsidP="00C56203">
      <w:pPr>
        <w:jc w:val="both"/>
      </w:pPr>
      <w:r>
        <w:tab/>
      </w:r>
      <w:r>
        <w:tab/>
      </w:r>
      <w:r>
        <w:tab/>
        <w:t>Processing:</w:t>
      </w:r>
    </w:p>
    <w:p w:rsidR="0036701C" w:rsidRDefault="0036701C" w:rsidP="00C56203">
      <w:pPr>
        <w:ind w:left="2880"/>
        <w:jc w:val="both"/>
      </w:pPr>
      <w:r>
        <w:t>The use of a modified version of Dijkstra’s algorithm will be used to calculate the tree</w:t>
      </w:r>
      <w:r w:rsidR="00F14186">
        <w:t xml:space="preserve"> with the give inputs</w:t>
      </w:r>
      <w:r>
        <w:t>.</w:t>
      </w:r>
    </w:p>
    <w:p w:rsidR="0036701C" w:rsidRDefault="0036701C" w:rsidP="00C56203">
      <w:pPr>
        <w:jc w:val="both"/>
      </w:pPr>
      <w:r>
        <w:tab/>
      </w:r>
      <w:r>
        <w:tab/>
      </w:r>
      <w:r>
        <w:tab/>
        <w:t>Outputs:</w:t>
      </w:r>
    </w:p>
    <w:p w:rsidR="0036701C" w:rsidRDefault="00F14186" w:rsidP="00C56203">
      <w:pPr>
        <w:ind w:left="2880"/>
        <w:jc w:val="both"/>
      </w:pPr>
      <w:r>
        <w:t>A tree containing the shortest path to any intersection given the users inputted starting location.</w:t>
      </w:r>
    </w:p>
    <w:p w:rsidR="00E14073" w:rsidRDefault="00E14073" w:rsidP="00C56203">
      <w:pPr>
        <w:jc w:val="both"/>
      </w:pPr>
      <w:r>
        <w:tab/>
      </w:r>
      <w:r>
        <w:tab/>
        <w:t>3.1.4 Removing Left Turns</w:t>
      </w:r>
    </w:p>
    <w:p w:rsidR="00422309" w:rsidRDefault="00422309" w:rsidP="00C56203">
      <w:pPr>
        <w:jc w:val="both"/>
      </w:pPr>
      <w:r>
        <w:tab/>
      </w:r>
      <w:r>
        <w:tab/>
      </w:r>
      <w:r>
        <w:tab/>
        <w:t>Introduction:</w:t>
      </w:r>
    </w:p>
    <w:p w:rsidR="00422309" w:rsidRDefault="00422309" w:rsidP="00C56203">
      <w:pPr>
        <w:ind w:left="2880"/>
        <w:jc w:val="both"/>
      </w:pPr>
      <w:r>
        <w:t xml:space="preserve">Once </w:t>
      </w:r>
      <w:r w:rsidR="004C6BC9">
        <w:t>the SPT requirement has been fulfilled, the route can be modified to eliminate all left turns.</w:t>
      </w:r>
    </w:p>
    <w:p w:rsidR="00422309" w:rsidRDefault="00422309" w:rsidP="00C56203">
      <w:pPr>
        <w:ind w:left="1440" w:firstLine="720"/>
        <w:jc w:val="both"/>
      </w:pPr>
      <w:r>
        <w:t>Inputs:</w:t>
      </w:r>
    </w:p>
    <w:p w:rsidR="00422309" w:rsidRDefault="00422309" w:rsidP="00C56203">
      <w:pPr>
        <w:jc w:val="both"/>
      </w:pPr>
      <w:r>
        <w:tab/>
      </w:r>
      <w:r>
        <w:tab/>
      </w:r>
      <w:r>
        <w:tab/>
      </w:r>
      <w:r>
        <w:tab/>
        <w:t>The SPT generated in the previous step will be used as the input</w:t>
      </w:r>
    </w:p>
    <w:p w:rsidR="004C6BC9" w:rsidRDefault="00422309" w:rsidP="00C56203">
      <w:pPr>
        <w:jc w:val="both"/>
      </w:pPr>
      <w:r>
        <w:tab/>
      </w:r>
      <w:r>
        <w:tab/>
      </w:r>
      <w:r>
        <w:tab/>
      </w:r>
    </w:p>
    <w:p w:rsidR="004C6BC9" w:rsidRDefault="00422309" w:rsidP="00C56203">
      <w:pPr>
        <w:ind w:left="2160"/>
        <w:jc w:val="both"/>
      </w:pPr>
      <w:r>
        <w:lastRenderedPageBreak/>
        <w:t>Processing:</w:t>
      </w:r>
    </w:p>
    <w:p w:rsidR="00422309" w:rsidRDefault="004C6BC9" w:rsidP="00C56203">
      <w:pPr>
        <w:ind w:left="2880"/>
        <w:jc w:val="both"/>
      </w:pPr>
      <w:r>
        <w:t>Every time a left is encountered, a series of right turns will be added t</w:t>
      </w:r>
      <w:r w:rsidR="00FD4BBA">
        <w:t xml:space="preserve">o </w:t>
      </w:r>
      <w:r>
        <w:t>eliminate it.</w:t>
      </w:r>
    </w:p>
    <w:p w:rsidR="004C6BC9" w:rsidRDefault="004C6BC9" w:rsidP="00C56203">
      <w:pPr>
        <w:ind w:left="1440" w:firstLine="720"/>
        <w:jc w:val="both"/>
      </w:pPr>
      <w:r>
        <w:t>Outputs:</w:t>
      </w:r>
    </w:p>
    <w:p w:rsidR="00C56203" w:rsidRDefault="00FD4BBA" w:rsidP="00C56203">
      <w:pPr>
        <w:ind w:left="2880"/>
        <w:jc w:val="both"/>
      </w:pPr>
      <w:r>
        <w:t>A route from one intersection to another (both specified by the user) containing as few left turns as possible.</w:t>
      </w:r>
    </w:p>
    <w:p w:rsidR="00C56203" w:rsidRDefault="00C56203" w:rsidP="00C56203">
      <w:pPr>
        <w:pStyle w:val="Heading2"/>
      </w:pPr>
      <w:r>
        <w:tab/>
        <w:t>3.2 Non-functional requirements</w:t>
      </w:r>
    </w:p>
    <w:p w:rsidR="00F9798D" w:rsidRDefault="00F9798D" w:rsidP="000C477F">
      <w:pPr>
        <w:jc w:val="both"/>
      </w:pPr>
      <w:r>
        <w:tab/>
      </w:r>
      <w:r>
        <w:tab/>
        <w:t>3.2.1 Performance</w:t>
      </w:r>
    </w:p>
    <w:p w:rsidR="000C477F" w:rsidRDefault="00F9798D" w:rsidP="000C477F">
      <w:pPr>
        <w:ind w:left="2160"/>
        <w:jc w:val="both"/>
      </w:pPr>
      <w:r>
        <w:t xml:space="preserve">Performance plays a key role in the application’s overall usability. For this reason Dijkstra’s algorithm was used in order to minimize runtime and allow for the most efficient finding of the shortest path. These design choice </w:t>
      </w:r>
      <w:r w:rsidR="000C477F">
        <w:t xml:space="preserve">allow for runtime proportional to </w:t>
      </w:r>
      <m:oMath>
        <m:r>
          <w:rPr>
            <w:rFonts w:ascii="Cambria Math" w:hAnsi="Cambria Math"/>
          </w:rPr>
          <m:t>S</m:t>
        </m:r>
        <m:func>
          <m:funcPr>
            <m:ctrlPr>
              <w:rPr>
                <w:rFonts w:ascii="Cambria Math" w:hAnsi="Cambria Math"/>
                <w:i/>
              </w:rPr>
            </m:ctrlPr>
          </m:funcPr>
          <m:fName>
            <m:r>
              <w:rPr>
                <w:rFonts w:ascii="Cambria Math" w:hAnsi="Cambria Math"/>
              </w:rPr>
              <m:t>log</m:t>
            </m:r>
          </m:fName>
          <m:e>
            <m:r>
              <w:rPr>
                <w:rFonts w:ascii="Cambria Math" w:hAnsi="Cambria Math"/>
              </w:rPr>
              <m:t>I</m:t>
            </m:r>
          </m:e>
        </m:func>
      </m:oMath>
      <w:r w:rsidR="000C477F">
        <w:t xml:space="preserve"> in the worst case (where </w:t>
      </w:r>
      <w:r w:rsidR="000C477F" w:rsidRPr="000C477F">
        <w:rPr>
          <w:i/>
        </w:rPr>
        <w:t>S</w:t>
      </w:r>
      <w:r w:rsidR="000C477F">
        <w:t xml:space="preserve"> is the number of streets and </w:t>
      </w:r>
      <w:r w:rsidR="000C477F" w:rsidRPr="000C477F">
        <w:rPr>
          <w:i/>
        </w:rPr>
        <w:t>I</w:t>
      </w:r>
      <w:r w:rsidR="000C477F">
        <w:t xml:space="preserve"> is the number of intersections)</w:t>
      </w:r>
      <w:r>
        <w:t xml:space="preserve"> </w:t>
      </w:r>
      <w:r w:rsidR="000C477F">
        <w:t>to find the SPT. On top of this in order to optimize the application Dijkstra’s algorithm terminates once the desired path is found (i.e. shortest path from start point to end point of route).</w:t>
      </w:r>
    </w:p>
    <w:p w:rsidR="00F9798D" w:rsidRDefault="000C477F" w:rsidP="000C477F">
      <w:pPr>
        <w:jc w:val="both"/>
      </w:pPr>
      <w:r>
        <w:tab/>
      </w:r>
      <w:r>
        <w:tab/>
        <w:t>3.2.2 Reliability</w:t>
      </w:r>
    </w:p>
    <w:p w:rsidR="00AE06E4" w:rsidRDefault="00AE06E4" w:rsidP="00AE06E4">
      <w:pPr>
        <w:ind w:left="2160"/>
        <w:jc w:val="both"/>
      </w:pPr>
      <w:r>
        <w:t>The application is able to maintain reliability due to the use of Dijkstra’s algorithm. This algorithm has been thoroughly tested time and time again and is known as the best choice of algorithm is finding SPT’s.</w:t>
      </w:r>
    </w:p>
    <w:p w:rsidR="00AE06E4" w:rsidRDefault="00AE06E4" w:rsidP="00AE06E4">
      <w:pPr>
        <w:jc w:val="both"/>
      </w:pPr>
      <w:r>
        <w:tab/>
      </w:r>
      <w:r>
        <w:tab/>
        <w:t>3.2.3 Availability</w:t>
      </w:r>
    </w:p>
    <w:p w:rsidR="00AE06E4" w:rsidRDefault="00AE06E4" w:rsidP="00AE06E4">
      <w:pPr>
        <w:ind w:left="2160"/>
        <w:jc w:val="both"/>
      </w:pPr>
      <w:r>
        <w:t xml:space="preserve">Due to the application not requiring an internet connection to run (compared to most other mapping applications) it can be used anywhere as long as the device running it has the proper data files. </w:t>
      </w:r>
    </w:p>
    <w:p w:rsidR="000C477F" w:rsidRDefault="00AE06E4" w:rsidP="00AE06E4">
      <w:pPr>
        <w:jc w:val="both"/>
      </w:pPr>
      <w:r>
        <w:tab/>
      </w:r>
      <w:r>
        <w:tab/>
        <w:t>3.</w:t>
      </w:r>
      <w:r w:rsidR="00BE3499">
        <w:t>2.4 Maintainability</w:t>
      </w:r>
    </w:p>
    <w:p w:rsidR="00BE3499" w:rsidRPr="00F9798D" w:rsidRDefault="00BE3499" w:rsidP="00BE3499">
      <w:pPr>
        <w:ind w:left="2160"/>
        <w:jc w:val="both"/>
      </w:pPr>
      <w:r>
        <w:t xml:space="preserve">The applications source code is very lightweight meaning it is updates (if needed) would be easy to implement. On top of this due to the use of well-known algorithms that have been created in hopes of few changes being needed, (i.e. Quicksort, Dijkstra’s, etc.) the applications code itself will likely not need to be updated </w:t>
      </w:r>
      <w:r w:rsidR="008A3D16">
        <w:t>as well</w:t>
      </w:r>
      <w:r>
        <w:t>.</w:t>
      </w:r>
    </w:p>
    <w:sectPr w:rsidR="00BE3499" w:rsidRPr="00F9798D">
      <w:headerReference w:type="default" r:id="rId14"/>
      <w:footerReference w:type="default" r:id="rId15"/>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F08" w:rsidRDefault="00687F08">
      <w:pPr>
        <w:spacing w:after="0" w:line="240" w:lineRule="auto"/>
      </w:pPr>
      <w:r>
        <w:separator/>
      </w:r>
    </w:p>
  </w:endnote>
  <w:endnote w:type="continuationSeparator" w:id="0">
    <w:p w:rsidR="00687F08" w:rsidRDefault="0068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1C9" w:rsidRDefault="000C41C9">
    <w:pPr>
      <w:pStyle w:val="Footer"/>
    </w:pPr>
    <w:r>
      <w:t>Group 19: Hassaan Malik, Trevor Rae and Paul Warnick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1C9" w:rsidRDefault="000C41C9">
    <w:pPr>
      <w:pStyle w:val="Footer"/>
    </w:pPr>
    <w:r>
      <w:t xml:space="preserve">Page </w:t>
    </w:r>
    <w:r>
      <w:fldChar w:fldCharType="begin"/>
    </w:r>
    <w:r>
      <w:instrText xml:space="preserve"> page </w:instrText>
    </w:r>
    <w:r>
      <w:fldChar w:fldCharType="separate"/>
    </w:r>
    <w:r w:rsidR="00BA12D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F08" w:rsidRDefault="00687F08">
      <w:pPr>
        <w:spacing w:after="0" w:line="240" w:lineRule="auto"/>
      </w:pPr>
      <w:r>
        <w:separator/>
      </w:r>
    </w:p>
  </w:footnote>
  <w:footnote w:type="continuationSeparator" w:id="0">
    <w:p w:rsidR="00687F08" w:rsidRDefault="00687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1C9" w:rsidRDefault="000C41C9">
    <w:pPr>
      <w:pStyle w:val="HeaderShaded"/>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1C9" w:rsidRDefault="000C41C9">
    <w:pPr>
      <w:pStyle w:val="HeaderShaded"/>
    </w:pPr>
    <w:r>
      <w:fldChar w:fldCharType="begin"/>
    </w:r>
    <w:r>
      <w:instrText xml:space="preserve"> If </w:instrText>
    </w:r>
    <w:r>
      <w:fldChar w:fldCharType="begin"/>
    </w:r>
    <w:r>
      <w:instrText xml:space="preserve"> STYLEREF “Heading 1”</w:instrText>
    </w:r>
    <w:r w:rsidR="00326C4A">
      <w:fldChar w:fldCharType="separate"/>
    </w:r>
    <w:r w:rsidR="00BA12D7">
      <w:rPr>
        <w:noProof/>
      </w:rPr>
      <w:instrText>2. General Description</w:instrText>
    </w:r>
    <w:r>
      <w:rPr>
        <w:noProof/>
      </w:rPr>
      <w:fldChar w:fldCharType="end"/>
    </w:r>
    <w:r>
      <w:instrText>&lt;&gt; “Error*” “</w:instrText>
    </w:r>
    <w:r>
      <w:fldChar w:fldCharType="begin"/>
    </w:r>
    <w:r>
      <w:instrText xml:space="preserve"> STYLEREF “Heading 1”</w:instrText>
    </w:r>
    <w:r w:rsidR="00326C4A">
      <w:fldChar w:fldCharType="separate"/>
    </w:r>
    <w:r w:rsidR="00BA12D7">
      <w:rPr>
        <w:noProof/>
      </w:rPr>
      <w:instrText>2. General Description</w:instrText>
    </w:r>
    <w:r>
      <w:rPr>
        <w:noProof/>
      </w:rPr>
      <w:fldChar w:fldCharType="end"/>
    </w:r>
    <w:r w:rsidR="00326C4A">
      <w:fldChar w:fldCharType="separate"/>
    </w:r>
    <w:r w:rsidR="00BA12D7">
      <w:rPr>
        <w:noProof/>
      </w:rPr>
      <w:t>2. General Description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5pt;height:11.55pt" o:bullet="t">
        <v:imagedata r:id="rId1" o:title="mso3DEF"/>
      </v:shape>
    </w:pict>
  </w:numPicBullet>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1C7AB0"/>
    <w:multiLevelType w:val="hybridMultilevel"/>
    <w:tmpl w:val="0DEC5AB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03B32190"/>
    <w:multiLevelType w:val="multilevel"/>
    <w:tmpl w:val="9CA4ABB8"/>
    <w:numStyleLink w:val="AnnualReport"/>
  </w:abstractNum>
  <w:abstractNum w:abstractNumId="12">
    <w:nsid w:val="06C323E6"/>
    <w:multiLevelType w:val="hybridMultilevel"/>
    <w:tmpl w:val="F3F23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0B78375B"/>
    <w:multiLevelType w:val="hybridMultilevel"/>
    <w:tmpl w:val="BDD6564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BAF464D"/>
    <w:multiLevelType w:val="hybridMultilevel"/>
    <w:tmpl w:val="76CE2D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5A06BAC"/>
    <w:multiLevelType w:val="hybridMultilevel"/>
    <w:tmpl w:val="09F0B5E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nsid w:val="3E9E68F7"/>
    <w:multiLevelType w:val="hybridMultilevel"/>
    <w:tmpl w:val="138C335E"/>
    <w:lvl w:ilvl="0" w:tplc="1009000B">
      <w:start w:val="1"/>
      <w:numFmt w:val="bullet"/>
      <w:lvlText w:val=""/>
      <w:lvlJc w:val="left"/>
      <w:pPr>
        <w:ind w:left="3645" w:hanging="360"/>
      </w:pPr>
      <w:rPr>
        <w:rFonts w:ascii="Wingdings" w:hAnsi="Wingdings" w:hint="default"/>
      </w:rPr>
    </w:lvl>
    <w:lvl w:ilvl="1" w:tplc="10090003" w:tentative="1">
      <w:start w:val="1"/>
      <w:numFmt w:val="bullet"/>
      <w:lvlText w:val="o"/>
      <w:lvlJc w:val="left"/>
      <w:pPr>
        <w:ind w:left="4365" w:hanging="360"/>
      </w:pPr>
      <w:rPr>
        <w:rFonts w:ascii="Courier New" w:hAnsi="Courier New" w:cs="Courier New" w:hint="default"/>
      </w:rPr>
    </w:lvl>
    <w:lvl w:ilvl="2" w:tplc="10090005" w:tentative="1">
      <w:start w:val="1"/>
      <w:numFmt w:val="bullet"/>
      <w:lvlText w:val=""/>
      <w:lvlJc w:val="left"/>
      <w:pPr>
        <w:ind w:left="5085" w:hanging="360"/>
      </w:pPr>
      <w:rPr>
        <w:rFonts w:ascii="Wingdings" w:hAnsi="Wingdings" w:hint="default"/>
      </w:rPr>
    </w:lvl>
    <w:lvl w:ilvl="3" w:tplc="10090001" w:tentative="1">
      <w:start w:val="1"/>
      <w:numFmt w:val="bullet"/>
      <w:lvlText w:val=""/>
      <w:lvlJc w:val="left"/>
      <w:pPr>
        <w:ind w:left="5805" w:hanging="360"/>
      </w:pPr>
      <w:rPr>
        <w:rFonts w:ascii="Symbol" w:hAnsi="Symbol" w:hint="default"/>
      </w:rPr>
    </w:lvl>
    <w:lvl w:ilvl="4" w:tplc="10090003" w:tentative="1">
      <w:start w:val="1"/>
      <w:numFmt w:val="bullet"/>
      <w:lvlText w:val="o"/>
      <w:lvlJc w:val="left"/>
      <w:pPr>
        <w:ind w:left="6525" w:hanging="360"/>
      </w:pPr>
      <w:rPr>
        <w:rFonts w:ascii="Courier New" w:hAnsi="Courier New" w:cs="Courier New" w:hint="default"/>
      </w:rPr>
    </w:lvl>
    <w:lvl w:ilvl="5" w:tplc="10090005" w:tentative="1">
      <w:start w:val="1"/>
      <w:numFmt w:val="bullet"/>
      <w:lvlText w:val=""/>
      <w:lvlJc w:val="left"/>
      <w:pPr>
        <w:ind w:left="7245" w:hanging="360"/>
      </w:pPr>
      <w:rPr>
        <w:rFonts w:ascii="Wingdings" w:hAnsi="Wingdings" w:hint="default"/>
      </w:rPr>
    </w:lvl>
    <w:lvl w:ilvl="6" w:tplc="10090001" w:tentative="1">
      <w:start w:val="1"/>
      <w:numFmt w:val="bullet"/>
      <w:lvlText w:val=""/>
      <w:lvlJc w:val="left"/>
      <w:pPr>
        <w:ind w:left="7965" w:hanging="360"/>
      </w:pPr>
      <w:rPr>
        <w:rFonts w:ascii="Symbol" w:hAnsi="Symbol" w:hint="default"/>
      </w:rPr>
    </w:lvl>
    <w:lvl w:ilvl="7" w:tplc="10090003" w:tentative="1">
      <w:start w:val="1"/>
      <w:numFmt w:val="bullet"/>
      <w:lvlText w:val="o"/>
      <w:lvlJc w:val="left"/>
      <w:pPr>
        <w:ind w:left="8685" w:hanging="360"/>
      </w:pPr>
      <w:rPr>
        <w:rFonts w:ascii="Courier New" w:hAnsi="Courier New" w:cs="Courier New" w:hint="default"/>
      </w:rPr>
    </w:lvl>
    <w:lvl w:ilvl="8" w:tplc="10090005" w:tentative="1">
      <w:start w:val="1"/>
      <w:numFmt w:val="bullet"/>
      <w:lvlText w:val=""/>
      <w:lvlJc w:val="left"/>
      <w:pPr>
        <w:ind w:left="9405" w:hanging="360"/>
      </w:pPr>
      <w:rPr>
        <w:rFonts w:ascii="Wingdings" w:hAnsi="Wingdings" w:hint="default"/>
      </w:rPr>
    </w:lvl>
  </w:abstractNum>
  <w:abstractNum w:abstractNumId="21">
    <w:nsid w:val="46224DD2"/>
    <w:multiLevelType w:val="hybridMultilevel"/>
    <w:tmpl w:val="742AF9E4"/>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2">
    <w:nsid w:val="47CC2AE0"/>
    <w:multiLevelType w:val="hybridMultilevel"/>
    <w:tmpl w:val="851E34E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nsid w:val="4BFE023C"/>
    <w:multiLevelType w:val="hybridMultilevel"/>
    <w:tmpl w:val="EA5671C0"/>
    <w:lvl w:ilvl="0" w:tplc="1009000B">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4"/>
  </w:num>
  <w:num w:numId="17">
    <w:abstractNumId w:val="14"/>
  </w:num>
  <w:num w:numId="18">
    <w:abstractNumId w:val="11"/>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0"/>
  </w:num>
  <w:num w:numId="25">
    <w:abstractNumId w:val="15"/>
  </w:num>
  <w:num w:numId="26">
    <w:abstractNumId w:val="12"/>
  </w:num>
  <w:num w:numId="27">
    <w:abstractNumId w:val="22"/>
  </w:num>
  <w:num w:numId="28">
    <w:abstractNumId w:val="13"/>
  </w:num>
  <w:num w:numId="29">
    <w:abstractNumId w:val="21"/>
  </w:num>
  <w:num w:numId="30">
    <w:abstractNumId w:val="17"/>
  </w:num>
  <w:num w:numId="31">
    <w:abstractNumId w:val="2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CC"/>
    <w:rsid w:val="000049A8"/>
    <w:rsid w:val="00012106"/>
    <w:rsid w:val="000C41C9"/>
    <w:rsid w:val="000C477F"/>
    <w:rsid w:val="00113F31"/>
    <w:rsid w:val="00152AB3"/>
    <w:rsid w:val="00221952"/>
    <w:rsid w:val="002A7710"/>
    <w:rsid w:val="002F3331"/>
    <w:rsid w:val="0030122F"/>
    <w:rsid w:val="00326C4A"/>
    <w:rsid w:val="0036701C"/>
    <w:rsid w:val="003840CC"/>
    <w:rsid w:val="00422309"/>
    <w:rsid w:val="004424EE"/>
    <w:rsid w:val="004C6BC9"/>
    <w:rsid w:val="004D7EC7"/>
    <w:rsid w:val="004F410B"/>
    <w:rsid w:val="00502667"/>
    <w:rsid w:val="005F3DC7"/>
    <w:rsid w:val="00613B0A"/>
    <w:rsid w:val="00666ACC"/>
    <w:rsid w:val="00687F08"/>
    <w:rsid w:val="006D21F3"/>
    <w:rsid w:val="008030C3"/>
    <w:rsid w:val="008865B3"/>
    <w:rsid w:val="008A3D16"/>
    <w:rsid w:val="008A6DF2"/>
    <w:rsid w:val="009277CA"/>
    <w:rsid w:val="009313D9"/>
    <w:rsid w:val="009B21F6"/>
    <w:rsid w:val="00A47D1B"/>
    <w:rsid w:val="00AB56B8"/>
    <w:rsid w:val="00AC3FB8"/>
    <w:rsid w:val="00AC7026"/>
    <w:rsid w:val="00AE06E4"/>
    <w:rsid w:val="00BA12D7"/>
    <w:rsid w:val="00BA4F9A"/>
    <w:rsid w:val="00BE3499"/>
    <w:rsid w:val="00C24C24"/>
    <w:rsid w:val="00C56203"/>
    <w:rsid w:val="00D32F0A"/>
    <w:rsid w:val="00E14073"/>
    <w:rsid w:val="00E170A4"/>
    <w:rsid w:val="00F11553"/>
    <w:rsid w:val="00F14186"/>
    <w:rsid w:val="00F4251E"/>
    <w:rsid w:val="00F9798D"/>
    <w:rsid w:val="00FD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9F89B-A87D-4EC0-9E03-DF3EEB79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BA12D7"/>
    <w:pPr>
      <w:tabs>
        <w:tab w:val="right" w:leader="underscore" w:pos="9090"/>
      </w:tabs>
      <w:spacing w:after="100"/>
      <w:jc w:val="right"/>
    </w:pPr>
    <w:rPr>
      <w:b/>
      <w:noProof/>
      <w:color w:val="67787B" w:themeColor="accent5"/>
      <w:sz w:val="28"/>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20Warnick\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95B56430D64AC0BD23413462122CC9"/>
        <w:category>
          <w:name w:val="General"/>
          <w:gallery w:val="placeholder"/>
        </w:category>
        <w:types>
          <w:type w:val="bbPlcHdr"/>
        </w:types>
        <w:behaviors>
          <w:behavior w:val="content"/>
        </w:behaviors>
        <w:guid w:val="{D9BD2690-3BD6-4165-8D7C-FF8A7546640D}"/>
      </w:docPartPr>
      <w:docPartBody>
        <w:p w:rsidR="00526B85" w:rsidRDefault="00DD6AA6">
          <w:pPr>
            <w:pStyle w:val="0795B56430D64AC0BD23413462122CC9"/>
          </w:pPr>
          <w:r>
            <w:t>Annual</w:t>
          </w:r>
          <w:r>
            <w:br/>
            <w:t>Report</w:t>
          </w:r>
        </w:p>
      </w:docPartBody>
    </w:docPart>
    <w:docPart>
      <w:docPartPr>
        <w:name w:val="FF07557647ED44AFB7855AE588DC926C"/>
        <w:category>
          <w:name w:val="General"/>
          <w:gallery w:val="placeholder"/>
        </w:category>
        <w:types>
          <w:type w:val="bbPlcHdr"/>
        </w:types>
        <w:behaviors>
          <w:behavior w:val="content"/>
        </w:behaviors>
        <w:guid w:val="{39B49674-862D-4EF7-AED0-FB6428B23D44}"/>
      </w:docPartPr>
      <w:docPartBody>
        <w:p w:rsidR="00526B85" w:rsidRDefault="00DD6AA6">
          <w:pPr>
            <w:pStyle w:val="FF07557647ED44AFB7855AE588DC926C"/>
          </w:pPr>
          <w:r>
            <w:t>[Year]</w:t>
          </w:r>
        </w:p>
      </w:docPartBody>
    </w:docPart>
    <w:docPart>
      <w:docPartPr>
        <w:name w:val="7D42498A1E794F318C359C3E1455CB52"/>
        <w:category>
          <w:name w:val="General"/>
          <w:gallery w:val="placeholder"/>
        </w:category>
        <w:types>
          <w:type w:val="bbPlcHdr"/>
        </w:types>
        <w:behaviors>
          <w:behavior w:val="content"/>
        </w:behaviors>
        <w:guid w:val="{E189476E-E433-4CEB-91A9-4563B04F0C17}"/>
      </w:docPartPr>
      <w:docPartBody>
        <w:p w:rsidR="00526B85" w:rsidRDefault="00DD6AA6">
          <w:pPr>
            <w:pStyle w:val="7D42498A1E794F318C359C3E1455CB52"/>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A6"/>
    <w:rsid w:val="00526B85"/>
    <w:rsid w:val="00D70AEC"/>
    <w:rsid w:val="00DD6A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42109FF9440FC92E38C2C00AC37A9">
    <w:name w:val="D6542109FF9440FC92E38C2C00AC37A9"/>
  </w:style>
  <w:style w:type="paragraph" w:customStyle="1" w:styleId="E0299BF6DF10429FA5A6C6289E67F365">
    <w:name w:val="E0299BF6DF10429FA5A6C6289E67F365"/>
  </w:style>
  <w:style w:type="paragraph" w:customStyle="1" w:styleId="793F30B2B2194C70827E5FD42896D298">
    <w:name w:val="793F30B2B2194C70827E5FD42896D298"/>
  </w:style>
  <w:style w:type="paragraph" w:customStyle="1" w:styleId="07DA39B2AF4242CBA0F085D76D372800">
    <w:name w:val="07DA39B2AF4242CBA0F085D76D372800"/>
  </w:style>
  <w:style w:type="paragraph" w:customStyle="1" w:styleId="393D5EE83E284ABF8754D762C5BD4AD7">
    <w:name w:val="393D5EE83E284ABF8754D762C5BD4AD7"/>
  </w:style>
  <w:style w:type="paragraph" w:customStyle="1" w:styleId="3F6F4E5A17BD44C2AE77AA8D73027268">
    <w:name w:val="3F6F4E5A17BD44C2AE77AA8D73027268"/>
  </w:style>
  <w:style w:type="paragraph" w:customStyle="1" w:styleId="ECCDD0D1653D4B88B990B61CC440E71A">
    <w:name w:val="ECCDD0D1653D4B88B990B61CC440E71A"/>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24B67289BE4640BF5859F645C9C5CF">
    <w:name w:val="5024B67289BE4640BF5859F645C9C5CF"/>
  </w:style>
  <w:style w:type="paragraph" w:customStyle="1" w:styleId="D5AD0C2581F2440BAF95FD7D3BE18ABF">
    <w:name w:val="D5AD0C2581F2440BAF95FD7D3BE18ABF"/>
  </w:style>
  <w:style w:type="paragraph" w:customStyle="1" w:styleId="15438799AC354527885A1712305F2B6E">
    <w:name w:val="15438799AC354527885A1712305F2B6E"/>
  </w:style>
  <w:style w:type="paragraph" w:customStyle="1" w:styleId="639F3907798F438884B2067B854A3CB8">
    <w:name w:val="639F3907798F438884B2067B854A3CB8"/>
  </w:style>
  <w:style w:type="paragraph" w:customStyle="1" w:styleId="30F254D78F984CCE8B7F6036EF09D73F">
    <w:name w:val="30F254D78F984CCE8B7F6036EF09D73F"/>
  </w:style>
  <w:style w:type="paragraph" w:customStyle="1" w:styleId="8DCFAC75D1B248EEB4744B0B8BE5B42A">
    <w:name w:val="8DCFAC75D1B248EEB4744B0B8BE5B42A"/>
  </w:style>
  <w:style w:type="paragraph" w:customStyle="1" w:styleId="EB82A6587994496A9D997FCDFC396686">
    <w:name w:val="EB82A6587994496A9D997FCDFC396686"/>
  </w:style>
  <w:style w:type="paragraph" w:customStyle="1" w:styleId="E100C1A50ECF49A28EDA93C96548E1DB">
    <w:name w:val="E100C1A50ECF49A28EDA93C96548E1DB"/>
  </w:style>
  <w:style w:type="paragraph" w:customStyle="1" w:styleId="B7741549D97441B9BB97FDD45E8F34D8">
    <w:name w:val="B7741549D97441B9BB97FDD45E8F34D8"/>
  </w:style>
  <w:style w:type="paragraph" w:customStyle="1" w:styleId="8A7047928005405AAF527888F5C582EE">
    <w:name w:val="8A7047928005405AAF527888F5C582EE"/>
  </w:style>
  <w:style w:type="paragraph" w:customStyle="1" w:styleId="7E8DE9B3892644CBACBF364B18BEC0A9">
    <w:name w:val="7E8DE9B3892644CBACBF364B18BEC0A9"/>
  </w:style>
  <w:style w:type="paragraph" w:customStyle="1" w:styleId="FB19FDA39976469B874D20C399D16881">
    <w:name w:val="FB19FDA39976469B874D20C399D16881"/>
  </w:style>
  <w:style w:type="paragraph" w:customStyle="1" w:styleId="AB45DB384D9C404EAADDACB170C3144D">
    <w:name w:val="AB45DB384D9C404EAADDACB170C3144D"/>
  </w:style>
  <w:style w:type="paragraph" w:customStyle="1" w:styleId="9AE5949E137840D5A51968A50789CDE9">
    <w:name w:val="9AE5949E137840D5A51968A50789CDE9"/>
  </w:style>
  <w:style w:type="paragraph" w:customStyle="1" w:styleId="A5D2DEAE73264432A8402116AAAF45E8">
    <w:name w:val="A5D2DEAE73264432A8402116AAAF45E8"/>
  </w:style>
  <w:style w:type="paragraph" w:customStyle="1" w:styleId="9D55173E74704202B9EBC40EA19FC5BD">
    <w:name w:val="9D55173E74704202B9EBC40EA19FC5BD"/>
  </w:style>
  <w:style w:type="paragraph" w:customStyle="1" w:styleId="20AB1C41095E4848B88DDB8E3E856426">
    <w:name w:val="20AB1C41095E4848B88DDB8E3E856426"/>
  </w:style>
  <w:style w:type="paragraph" w:customStyle="1" w:styleId="0795B56430D64AC0BD23413462122CC9">
    <w:name w:val="0795B56430D64AC0BD23413462122CC9"/>
  </w:style>
  <w:style w:type="paragraph" w:customStyle="1" w:styleId="FF07557647ED44AFB7855AE588DC926C">
    <w:name w:val="FF07557647ED44AFB7855AE588DC926C"/>
  </w:style>
  <w:style w:type="paragraph" w:customStyle="1" w:styleId="7D42498A1E794F318C359C3E1455CB52">
    <w:name w:val="7D42498A1E794F318C359C3E1455CB52"/>
  </w:style>
  <w:style w:type="character" w:styleId="PlaceholderText">
    <w:name w:val="Placeholder Text"/>
    <w:basedOn w:val="DefaultParagraphFont"/>
    <w:uiPriority w:val="99"/>
    <w:semiHidden/>
    <w:rsid w:val="00526B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PublishDate>
  <Abstract>The following report covers the Software Requirements Specifications of the No Left Turn Route application.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631CC0F3-4D1C-4CEE-A261-7F0E3E5E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531</TotalTime>
  <Pages>7</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Requirements &amp; Specifications Report</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Report</dc:title>
  <dc:creator>Paul Warnick</dc:creator>
  <cp:keywords/>
  <cp:lastModifiedBy>Paul Warnick</cp:lastModifiedBy>
  <cp:revision>20</cp:revision>
  <cp:lastPrinted>2011-08-05T20:35:00Z</cp:lastPrinted>
  <dcterms:created xsi:type="dcterms:W3CDTF">2015-03-26T19:49:00Z</dcterms:created>
  <dcterms:modified xsi:type="dcterms:W3CDTF">2015-03-27T05:41:00Z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